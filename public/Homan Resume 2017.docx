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270" w:tblpY="451"/>
        <w:tblW w:w="512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7001"/>
      </w:tblGrid>
      <w:tr w:rsidR="00A01AB0" w:rsidRPr="00906BEE" w14:paraId="1B9A0B45" w14:textId="77777777" w:rsidTr="007A43F8">
        <w:trPr>
          <w:trHeight w:val="12996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69B0BFE2" w14:textId="75D2BE49" w:rsidR="00A01AB0" w:rsidRPr="00906BEE" w:rsidRDefault="00944838" w:rsidP="005574AC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14B18043" wp14:editId="36009E5A">
                  <wp:simplePos x="0" y="0"/>
                  <wp:positionH relativeFrom="column">
                    <wp:posOffset>48502</wp:posOffset>
                  </wp:positionH>
                  <wp:positionV relativeFrom="paragraph">
                    <wp:posOffset>-238125</wp:posOffset>
                  </wp:positionV>
                  <wp:extent cx="1716405" cy="1715770"/>
                  <wp:effectExtent l="133350" t="133350" r="131445" b="132080"/>
                  <wp:wrapNone/>
                  <wp:docPr id="5" name="Picture 5" descr="C:\Users\willh\AppData\Local\Microsoft\Windows\INetCache\Content.Word\136 increased cla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llh\AppData\Local\Microsoft\Windows\INetCache\Content.Word\136 increased cla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715770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1AB0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1" locked="1" layoutInCell="1" allowOverlap="1" wp14:anchorId="5DE7D53F" wp14:editId="0655819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-297180</wp:posOffset>
                      </wp:positionV>
                      <wp:extent cx="665924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24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86FAD57" id="Group 1" o:spid="_x0000_s1026" alt="Title: Header graphics" style="position:absolute;margin-left:.3pt;margin-top:-23.4pt;width:524.35pt;height:142.55pt;z-index:-251658752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6642767CA7145C3B9B2A7BFD2E0942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Pr="00944838">
                  <w:rPr>
                    <w14:textFill>
                      <w14:solidFill>
                        <w14:schemeClr w14:val="accent1">
                          <w14:alpha w14:val="100000"/>
                        </w14:schemeClr>
                      </w14:solidFill>
                    </w14:textFill>
                  </w:rPr>
                  <w:t>YN</w:t>
                </w:r>
              </w:sdtContent>
            </w:sdt>
          </w:p>
          <w:p w14:paraId="3CBE41FB" w14:textId="2A2F9847" w:rsidR="00A01AB0" w:rsidRPr="00906BEE" w:rsidRDefault="00EC03F2" w:rsidP="005574AC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3BE4DE3631F482E860FEFE86386B28D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906BEE">
                  <w:t>Objective</w:t>
                </w:r>
              </w:sdtContent>
            </w:sdt>
          </w:p>
          <w:p w14:paraId="69F5FDD7" w14:textId="70BF7E07" w:rsidR="00A01AB0" w:rsidRPr="00906BEE" w:rsidRDefault="00A91640" w:rsidP="005574AC">
            <w:r>
              <w:t>Experienced</w:t>
            </w:r>
            <w:r w:rsidR="00A01AB0">
              <w:t xml:space="preserve"> support professional now pursuing</w:t>
            </w:r>
            <w:r>
              <w:t xml:space="preserve"> a </w:t>
            </w:r>
            <w:r w:rsidR="00A01AB0">
              <w:t>software development</w:t>
            </w:r>
            <w:r>
              <w:t xml:space="preserve"> role</w:t>
            </w:r>
            <w:r w:rsidR="00A01AB0" w:rsidRPr="00DA3F46">
              <w:t xml:space="preserve">. Seeking </w:t>
            </w:r>
            <w:r w:rsidR="009C3C2A">
              <w:t>a</w:t>
            </w:r>
            <w:r w:rsidR="00A01AB0">
              <w:t xml:space="preserve"> developer position where I can</w:t>
            </w:r>
            <w:r w:rsidR="00A01AB0" w:rsidRPr="00DA3F46">
              <w:t xml:space="preserve"> bring my </w:t>
            </w:r>
            <w:r w:rsidR="007A43F8">
              <w:t>passion for building cool stuff and</w:t>
            </w:r>
            <w:r w:rsidR="00AC4AC1">
              <w:t xml:space="preserve"> </w:t>
            </w:r>
            <w:r w:rsidR="007A43F8">
              <w:t>continue</w:t>
            </w:r>
            <w:r w:rsidR="00A01AB0" w:rsidRPr="00DA3F46">
              <w:t xml:space="preserve"> to expand my skill set.</w:t>
            </w:r>
          </w:p>
          <w:p w14:paraId="1D182222" w14:textId="77777777" w:rsidR="00A01AB0" w:rsidRPr="00906BEE" w:rsidRDefault="00EC03F2" w:rsidP="005574AC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7440625F87C47A08C60F560297BA3FE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906BEE">
                  <w:t>Skills</w:t>
                </w:r>
              </w:sdtContent>
            </w:sdt>
          </w:p>
          <w:p w14:paraId="41E243F3" w14:textId="77777777" w:rsidR="00A01AB0" w:rsidRDefault="00A01AB0" w:rsidP="005574AC">
            <w:r w:rsidRPr="00EA4D51">
              <w:rPr>
                <w:b/>
              </w:rPr>
              <w:t>Languages</w:t>
            </w:r>
            <w:r>
              <w:t xml:space="preserve">: Python </w:t>
            </w:r>
            <w:r>
              <w:rPr>
                <w:rFonts w:ascii="Times New Roman" w:hAnsi="Times New Roman" w:cs="Times New Roman"/>
              </w:rPr>
              <w:t>▪</w:t>
            </w:r>
            <w:r w:rsidR="00135169">
              <w:t xml:space="preserve"> </w:t>
            </w:r>
            <w:r>
              <w:t xml:space="preserve">JavaScript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C#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HTML/CSS </w:t>
            </w:r>
          </w:p>
          <w:p w14:paraId="205593B3" w14:textId="77777777" w:rsidR="00A01AB0" w:rsidRDefault="00A01AB0" w:rsidP="005574AC"/>
          <w:p w14:paraId="0E100C60" w14:textId="77777777" w:rsidR="00A01AB0" w:rsidRDefault="00A01AB0" w:rsidP="005574AC">
            <w:r w:rsidRPr="00EA4D51">
              <w:rPr>
                <w:b/>
              </w:rPr>
              <w:t>Frameworks</w:t>
            </w:r>
            <w:r>
              <w:t xml:space="preserve">: Express.js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AngularJS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ASP.NET Core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Entity Framework Core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Django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NancyFX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Flask</w:t>
            </w:r>
          </w:p>
          <w:p w14:paraId="18B78A41" w14:textId="77777777" w:rsidR="00A01AB0" w:rsidRDefault="00A01AB0" w:rsidP="005574AC"/>
          <w:p w14:paraId="543FAF1C" w14:textId="77777777" w:rsidR="00A01AB0" w:rsidRDefault="00A01AB0" w:rsidP="005574AC">
            <w:r w:rsidRPr="00EA4D51">
              <w:rPr>
                <w:b/>
              </w:rPr>
              <w:t>Database</w:t>
            </w:r>
            <w:r>
              <w:t xml:space="preserve">: MySQL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MongoDB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Dapper ORM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SQLite</w:t>
            </w:r>
          </w:p>
          <w:p w14:paraId="2A2DBAA9" w14:textId="77777777" w:rsidR="00A01AB0" w:rsidRDefault="00A01AB0" w:rsidP="005574AC"/>
          <w:p w14:paraId="375EB80B" w14:textId="3A6E6BBB" w:rsidR="00A01AB0" w:rsidRPr="00906BEE" w:rsidRDefault="00A01AB0" w:rsidP="005574AC">
            <w:r w:rsidRPr="00EA4D51">
              <w:rPr>
                <w:b/>
              </w:rPr>
              <w:t>Other</w:t>
            </w:r>
            <w:r>
              <w:t xml:space="preserve">: jQuery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Git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GitHub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Bower </w:t>
            </w:r>
            <w:r>
              <w:rPr>
                <w:rFonts w:ascii="Times New Roman" w:hAnsi="Times New Roman" w:cs="Times New Roman"/>
              </w:rPr>
              <w:t>▪</w:t>
            </w:r>
            <w:r>
              <w:t xml:space="preserve"> Node.js</w:t>
            </w:r>
            <w:r w:rsidR="0061052F">
              <w:t xml:space="preserve"> </w:t>
            </w:r>
            <w:r w:rsidR="0061052F">
              <w:rPr>
                <w:rFonts w:ascii="Times New Roman" w:hAnsi="Times New Roman" w:cs="Times New Roman"/>
              </w:rPr>
              <w:t>▪</w:t>
            </w:r>
            <w:r w:rsidR="0061052F">
              <w:t xml:space="preserve"> React</w:t>
            </w:r>
            <w:r w:rsidR="005574AC">
              <w:t xml:space="preserve"> </w:t>
            </w:r>
            <w:r w:rsidR="005574AC">
              <w:rPr>
                <w:rFonts w:ascii="Times New Roman" w:hAnsi="Times New Roman" w:cs="Times New Roman"/>
              </w:rPr>
              <w:t>▪</w:t>
            </w:r>
            <w:r w:rsidR="005574AC">
              <w:t xml:space="preserve"> Azure</w:t>
            </w:r>
          </w:p>
        </w:tc>
        <w:tc>
          <w:tcPr>
            <w:tcW w:w="7001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15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01"/>
            </w:tblGrid>
            <w:tr w:rsidR="003A0406" w:rsidRPr="00906BEE" w14:paraId="684BC38A" w14:textId="77777777" w:rsidTr="005574AC">
              <w:trPr>
                <w:trHeight w:hRule="exact" w:val="1167"/>
              </w:trPr>
              <w:tc>
                <w:tcPr>
                  <w:tcW w:w="6732" w:type="dxa"/>
                  <w:vAlign w:val="center"/>
                </w:tcPr>
                <w:p w14:paraId="13399872" w14:textId="369A690B" w:rsidR="003A0406" w:rsidRPr="00906BEE" w:rsidRDefault="00EC03F2" w:rsidP="005574AC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7A06F59249340B09DFF091C4FAED795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3F4E27">
                        <w:t>Will Homan</w:t>
                      </w:r>
                    </w:sdtContent>
                  </w:sdt>
                </w:p>
                <w:p w14:paraId="239A0F5A" w14:textId="41B1BC02" w:rsidR="003A0406" w:rsidRPr="00906BEE" w:rsidRDefault="003A0406" w:rsidP="005574AC">
                  <w:r>
                    <w:rPr>
                      <w:b/>
                    </w:rPr>
                    <w:t xml:space="preserve">   </w:t>
                  </w:r>
                  <w:sdt>
                    <w:sdtPr>
                      <w:rPr>
                        <w:b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3936F18D8EE4495086413E63AB0686D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57283">
                        <w:rPr>
                          <w:b/>
                        </w:rPr>
                        <w:t>Software Engineer</w:t>
                      </w:r>
                    </w:sdtContent>
                  </w:sdt>
                  <w:r w:rsidRPr="00906BEE">
                    <w:t xml:space="preserve"> | </w:t>
                  </w:r>
                  <w:sdt>
                    <w:sdtPr>
                      <w:rPr>
                        <w:sz w:val="20"/>
                        <w:szCs w:val="20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23D034915EB43B0BCA1844F9AAFFA6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Pr="00457283">
                        <w:rPr>
                          <w:sz w:val="20"/>
                          <w:szCs w:val="20"/>
                        </w:rPr>
                        <w:t>https://willtepes.github.io/resume-viewer</w:t>
                      </w:r>
                      <w:r w:rsidRPr="00457283">
                        <w:rPr>
                          <w:sz w:val="20"/>
                          <w:szCs w:val="20"/>
                        </w:rPr>
                        <w:br/>
                      </w:r>
                      <w:r w:rsidRPr="00457283">
                        <w:rPr>
                          <w:sz w:val="20"/>
                          <w:szCs w:val="20"/>
                        </w:rPr>
                        <w:tab/>
                      </w:r>
                      <w:r w:rsidRPr="00457283">
                        <w:rPr>
                          <w:sz w:val="20"/>
                          <w:szCs w:val="20"/>
                        </w:rPr>
                        <w:tab/>
                      </w:r>
                      <w:r w:rsidRPr="00457283">
                        <w:rPr>
                          <w:sz w:val="20"/>
                          <w:szCs w:val="20"/>
                        </w:rPr>
                        <w:tab/>
                      </w:r>
                      <w:r w:rsidRPr="00457283">
                        <w:rPr>
                          <w:sz w:val="20"/>
                          <w:szCs w:val="20"/>
                        </w:rPr>
                        <w:tab/>
                      </w:r>
                      <w:r w:rsidRPr="00457283">
                        <w:rPr>
                          <w:sz w:val="20"/>
                          <w:szCs w:val="20"/>
                        </w:rPr>
                        <w:tab/>
                      </w:r>
                      <w:r w:rsidRPr="00457283">
                        <w:rPr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D304F8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57283">
                        <w:rPr>
                          <w:sz w:val="20"/>
                          <w:szCs w:val="20"/>
                        </w:rPr>
                        <w:t>Bellevue, WA</w:t>
                      </w:r>
                    </w:sdtContent>
                  </w:sdt>
                </w:p>
              </w:tc>
            </w:tr>
          </w:tbl>
          <w:p w14:paraId="1CCECF43" w14:textId="1A508D11" w:rsidR="00A01AB0" w:rsidRPr="007A43F8" w:rsidRDefault="00457283" w:rsidP="005574AC">
            <w:pPr>
              <w:pStyle w:val="Heading3"/>
              <w:rPr>
                <w:sz w:val="28"/>
                <w:szCs w:val="28"/>
              </w:rPr>
            </w:pPr>
            <w:r w:rsidRPr="007A43F8">
              <w:rPr>
                <w:sz w:val="28"/>
                <w:szCs w:val="28"/>
              </w:rPr>
              <w:t>Programming</w:t>
            </w:r>
            <w:r w:rsidR="00A01AB0" w:rsidRPr="007A43F8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Experience:"/>
                <w:tag w:val="Experience:"/>
                <w:id w:val="1217937480"/>
                <w:placeholder>
                  <w:docPart w:val="ACEBE83057A74876832E59E2E4EC6A32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7A43F8">
                  <w:rPr>
                    <w:sz w:val="28"/>
                    <w:szCs w:val="28"/>
                  </w:rPr>
                  <w:t>Experience</w:t>
                </w:r>
              </w:sdtContent>
            </w:sdt>
          </w:p>
          <w:p w14:paraId="44F1F889" w14:textId="0BD6B8DD" w:rsidR="00A01AB0" w:rsidRPr="00F47076" w:rsidRDefault="00D304F8" w:rsidP="005574AC">
            <w:pPr>
              <w:pStyle w:val="Heading4"/>
              <w:rPr>
                <w:b/>
              </w:rPr>
            </w:pPr>
            <w:r>
              <w:rPr>
                <w:b/>
              </w:rPr>
              <w:t xml:space="preserve">Software Engineer - </w:t>
            </w:r>
            <w:r w:rsidR="00A01AB0" w:rsidRPr="00F47076">
              <w:rPr>
                <w:b/>
              </w:rPr>
              <w:t xml:space="preserve"> </w:t>
            </w:r>
            <w:r w:rsidRPr="007A43F8">
              <w:rPr>
                <w:rStyle w:val="Heading2Char"/>
              </w:rPr>
              <w:t>Mindtree Limited</w:t>
            </w:r>
          </w:p>
          <w:p w14:paraId="11D86648" w14:textId="35122D87" w:rsidR="00A01AB0" w:rsidRPr="007A43F8" w:rsidRDefault="00347075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Currently a member of the </w:t>
            </w:r>
            <w:r w:rsidR="00A91640" w:rsidRPr="007A43F8">
              <w:rPr>
                <w:sz w:val="20"/>
                <w:szCs w:val="20"/>
              </w:rPr>
              <w:t xml:space="preserve">CSS team providing development support to customers of Microsoft’s Azure government and commercial clouds. </w:t>
            </w:r>
            <w:bookmarkStart w:id="0" w:name="_GoBack"/>
            <w:bookmarkEnd w:id="0"/>
          </w:p>
          <w:p w14:paraId="661B3DD0" w14:textId="5F190CD5" w:rsidR="00D304F8" w:rsidRPr="007A43F8" w:rsidRDefault="00A01AB0" w:rsidP="005574AC">
            <w:pPr>
              <w:pStyle w:val="Heading4"/>
              <w:rPr>
                <w:b/>
                <w:sz w:val="20"/>
                <w:szCs w:val="20"/>
              </w:rPr>
            </w:pPr>
            <w:r w:rsidRPr="007A43F8">
              <w:rPr>
                <w:b/>
                <w:sz w:val="20"/>
                <w:szCs w:val="20"/>
              </w:rPr>
              <w:t>Projects:</w:t>
            </w:r>
          </w:p>
          <w:p w14:paraId="4F017C91" w14:textId="443EA1EB" w:rsidR="00A01AB0" w:rsidRPr="007A43F8" w:rsidRDefault="00D304F8" w:rsidP="005574AC">
            <w:pPr>
              <w:rPr>
                <w:sz w:val="20"/>
                <w:szCs w:val="20"/>
              </w:rPr>
            </w:pPr>
            <w:r w:rsidRPr="007A43F8">
              <w:rPr>
                <w:b/>
                <w:sz w:val="20"/>
                <w:szCs w:val="20"/>
              </w:rPr>
              <w:t>SAGE LP</w:t>
            </w:r>
            <w:r w:rsidR="00A01AB0" w:rsidRPr="007A43F8">
              <w:rPr>
                <w:sz w:val="20"/>
                <w:szCs w:val="20"/>
              </w:rPr>
              <w:t xml:space="preserve"> (Python, Django, Materialize) – Demo for 3</w:t>
            </w:r>
            <w:r w:rsidR="00A01AB0" w:rsidRPr="007A43F8">
              <w:rPr>
                <w:sz w:val="20"/>
                <w:szCs w:val="20"/>
                <w:vertAlign w:val="superscript"/>
              </w:rPr>
              <w:t>rd</w:t>
            </w:r>
            <w:r w:rsidR="00E14A05" w:rsidRPr="007A43F8">
              <w:rPr>
                <w:sz w:val="20"/>
                <w:szCs w:val="20"/>
              </w:rPr>
              <w:t xml:space="preserve"> g</w:t>
            </w:r>
            <w:r w:rsidR="00A01AB0" w:rsidRPr="007A43F8">
              <w:rPr>
                <w:sz w:val="20"/>
                <w:szCs w:val="20"/>
              </w:rPr>
              <w:t xml:space="preserve">rade gifted </w:t>
            </w:r>
            <w:r w:rsidR="00E14A05" w:rsidRPr="007A43F8">
              <w:rPr>
                <w:sz w:val="20"/>
                <w:szCs w:val="20"/>
              </w:rPr>
              <w:t xml:space="preserve">class </w:t>
            </w:r>
            <w:r w:rsidR="00A01AB0" w:rsidRPr="007A43F8">
              <w:rPr>
                <w:sz w:val="20"/>
                <w:szCs w:val="20"/>
              </w:rPr>
              <w:t>learning platform</w:t>
            </w:r>
          </w:p>
          <w:p w14:paraId="0714A756" w14:textId="2B3DDA44" w:rsidR="00A01AB0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   </w:t>
            </w:r>
            <w:r w:rsidRPr="007A43F8">
              <w:rPr>
                <w:rFonts w:ascii="Times New Roman" w:hAnsi="Times New Roman" w:cs="Times New Roman"/>
                <w:sz w:val="20"/>
                <w:szCs w:val="20"/>
              </w:rPr>
              <w:t>▪</w:t>
            </w:r>
            <w:r w:rsidRPr="007A43F8">
              <w:rPr>
                <w:sz w:val="20"/>
                <w:szCs w:val="20"/>
              </w:rPr>
              <w:t xml:space="preserve"> Individual project built over 4 days.</w:t>
            </w:r>
          </w:p>
          <w:p w14:paraId="3E644DDB" w14:textId="4ACDCBFB" w:rsidR="00A01AB0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   </w:t>
            </w:r>
            <w:r w:rsidRPr="007A43F8">
              <w:rPr>
                <w:rFonts w:ascii="Times New Roman" w:hAnsi="Times New Roman" w:cs="Times New Roman"/>
                <w:sz w:val="20"/>
                <w:szCs w:val="20"/>
              </w:rPr>
              <w:t>▪</w:t>
            </w:r>
            <w:r w:rsidRPr="007A43F8">
              <w:rPr>
                <w:sz w:val="20"/>
                <w:szCs w:val="20"/>
              </w:rPr>
              <w:t xml:space="preserve"> Incorporates teacher selectable content, stat tracking, and dynamic insertion</w:t>
            </w:r>
          </w:p>
          <w:p w14:paraId="66EEA205" w14:textId="5853F26F" w:rsidR="00D304F8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   </w:t>
            </w:r>
            <w:r w:rsidRPr="007A43F8">
              <w:rPr>
                <w:rFonts w:ascii="Times New Roman" w:hAnsi="Times New Roman" w:cs="Times New Roman"/>
                <w:sz w:val="20"/>
                <w:szCs w:val="20"/>
              </w:rPr>
              <w:t>▪</w:t>
            </w:r>
            <w:r w:rsidRPr="007A43F8">
              <w:rPr>
                <w:sz w:val="20"/>
                <w:szCs w:val="20"/>
              </w:rPr>
              <w:t xml:space="preserve"> App was deployed using Amazon AWS (EC2)</w:t>
            </w:r>
          </w:p>
          <w:p w14:paraId="3FE800A1" w14:textId="77777777" w:rsidR="00A01AB0" w:rsidRPr="007A43F8" w:rsidRDefault="00A01AB0" w:rsidP="005574AC">
            <w:pPr>
              <w:rPr>
                <w:b/>
                <w:sz w:val="20"/>
                <w:szCs w:val="20"/>
              </w:rPr>
            </w:pPr>
            <w:r w:rsidRPr="007A43F8">
              <w:rPr>
                <w:b/>
                <w:sz w:val="20"/>
                <w:szCs w:val="20"/>
              </w:rPr>
              <w:t xml:space="preserve">DojoLyfe </w:t>
            </w:r>
            <w:r w:rsidRPr="007A43F8">
              <w:rPr>
                <w:sz w:val="20"/>
                <w:szCs w:val="20"/>
              </w:rPr>
              <w:t>(C#, Unity) – Tamagotchi style game developed in Unity</w:t>
            </w:r>
          </w:p>
          <w:p w14:paraId="426D050B" w14:textId="77777777" w:rsidR="00A01AB0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   </w:t>
            </w:r>
            <w:r w:rsidRPr="007A43F8">
              <w:rPr>
                <w:rFonts w:ascii="Times New Roman" w:hAnsi="Times New Roman" w:cs="Times New Roman"/>
                <w:sz w:val="20"/>
                <w:szCs w:val="20"/>
              </w:rPr>
              <w:t>▪</w:t>
            </w:r>
            <w:r w:rsidRPr="007A43F8">
              <w:rPr>
                <w:sz w:val="20"/>
                <w:szCs w:val="20"/>
              </w:rPr>
              <w:t xml:space="preserve"> Group project built over 4 days.</w:t>
            </w:r>
          </w:p>
          <w:p w14:paraId="6B6747B1" w14:textId="77777777" w:rsidR="00A01AB0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   </w:t>
            </w:r>
            <w:r w:rsidRPr="007A43F8">
              <w:rPr>
                <w:rFonts w:ascii="Times New Roman" w:hAnsi="Times New Roman" w:cs="Times New Roman"/>
                <w:sz w:val="20"/>
                <w:szCs w:val="20"/>
              </w:rPr>
              <w:t>▪</w:t>
            </w:r>
            <w:r w:rsidRPr="007A43F8">
              <w:rPr>
                <w:sz w:val="20"/>
                <w:szCs w:val="20"/>
              </w:rPr>
              <w:t xml:space="preserve"> Responsible for character movement/animation, dialogue system, and various </w:t>
            </w:r>
            <w:r w:rsidR="00135169" w:rsidRPr="007A43F8">
              <w:rPr>
                <w:sz w:val="20"/>
                <w:szCs w:val="20"/>
              </w:rPr>
              <w:t xml:space="preserve">other </w:t>
            </w:r>
            <w:r w:rsidRPr="007A43F8">
              <w:rPr>
                <w:sz w:val="20"/>
                <w:szCs w:val="20"/>
              </w:rPr>
              <w:t>game mechanics.</w:t>
            </w:r>
          </w:p>
          <w:p w14:paraId="439173BE" w14:textId="3EA15873" w:rsidR="00D304F8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 xml:space="preserve">   </w:t>
            </w:r>
            <w:r w:rsidRPr="007A43F8">
              <w:rPr>
                <w:rFonts w:ascii="Times New Roman" w:hAnsi="Times New Roman" w:cs="Times New Roman"/>
                <w:sz w:val="20"/>
                <w:szCs w:val="20"/>
              </w:rPr>
              <w:t>▪</w:t>
            </w:r>
            <w:r w:rsidRPr="007A43F8">
              <w:rPr>
                <w:sz w:val="20"/>
                <w:szCs w:val="20"/>
              </w:rPr>
              <w:t xml:space="preserve"> Game deployed to Azure</w:t>
            </w:r>
          </w:p>
          <w:p w14:paraId="7278B6B4" w14:textId="13C2F03E" w:rsidR="00D304F8" w:rsidRPr="007A43F8" w:rsidRDefault="00A01AB0" w:rsidP="005574AC">
            <w:pPr>
              <w:rPr>
                <w:sz w:val="20"/>
                <w:szCs w:val="20"/>
              </w:rPr>
            </w:pPr>
            <w:r w:rsidRPr="007A43F8">
              <w:rPr>
                <w:b/>
                <w:sz w:val="20"/>
                <w:szCs w:val="20"/>
              </w:rPr>
              <w:t xml:space="preserve">Resume Viewer </w:t>
            </w:r>
            <w:r w:rsidRPr="007A43F8">
              <w:rPr>
                <w:sz w:val="20"/>
                <w:szCs w:val="20"/>
              </w:rPr>
              <w:t xml:space="preserve">(React, </w:t>
            </w:r>
            <w:r w:rsidR="00A91640" w:rsidRPr="007A43F8">
              <w:rPr>
                <w:sz w:val="20"/>
                <w:szCs w:val="20"/>
              </w:rPr>
              <w:t>jQuery</w:t>
            </w:r>
            <w:r w:rsidR="00445A75" w:rsidRPr="007A43F8">
              <w:rPr>
                <w:sz w:val="20"/>
                <w:szCs w:val="20"/>
              </w:rPr>
              <w:t>, Node.js</w:t>
            </w:r>
            <w:r w:rsidRPr="007A43F8">
              <w:rPr>
                <w:sz w:val="20"/>
                <w:szCs w:val="20"/>
              </w:rPr>
              <w:t>) –</w:t>
            </w:r>
            <w:r w:rsidR="0061052F" w:rsidRPr="007A43F8">
              <w:rPr>
                <w:sz w:val="20"/>
                <w:szCs w:val="20"/>
              </w:rPr>
              <w:t xml:space="preserve"> Resume/portfolio</w:t>
            </w:r>
            <w:r w:rsidR="00EC03F2">
              <w:rPr>
                <w:sz w:val="20"/>
                <w:szCs w:val="20"/>
              </w:rPr>
              <w:t xml:space="preserve"> template </w:t>
            </w:r>
            <w:r w:rsidRPr="007A43F8">
              <w:rPr>
                <w:sz w:val="20"/>
                <w:szCs w:val="20"/>
              </w:rPr>
              <w:t xml:space="preserve">rebuilt </w:t>
            </w:r>
            <w:r w:rsidR="009E5FDF" w:rsidRPr="007A43F8">
              <w:rPr>
                <w:sz w:val="20"/>
                <w:szCs w:val="20"/>
              </w:rPr>
              <w:t>with</w:t>
            </w:r>
            <w:r w:rsidRPr="007A43F8">
              <w:rPr>
                <w:sz w:val="20"/>
                <w:szCs w:val="20"/>
              </w:rPr>
              <w:t xml:space="preserve"> React using an API call for user data.</w:t>
            </w:r>
          </w:p>
          <w:p w14:paraId="4BA6563B" w14:textId="150562DD" w:rsidR="00D304F8" w:rsidRPr="007A43F8" w:rsidRDefault="00A02779" w:rsidP="005574AC">
            <w:pPr>
              <w:rPr>
                <w:sz w:val="20"/>
                <w:szCs w:val="20"/>
              </w:rPr>
            </w:pPr>
            <w:r w:rsidRPr="007A43F8">
              <w:rPr>
                <w:b/>
                <w:sz w:val="20"/>
                <w:szCs w:val="20"/>
              </w:rPr>
              <w:t>Resume</w:t>
            </w:r>
            <w:r w:rsidR="0032079E" w:rsidRPr="007A43F8">
              <w:rPr>
                <w:b/>
                <w:sz w:val="20"/>
                <w:szCs w:val="20"/>
              </w:rPr>
              <w:t xml:space="preserve">-Bot </w:t>
            </w:r>
            <w:r w:rsidRPr="007A43F8">
              <w:rPr>
                <w:sz w:val="20"/>
                <w:szCs w:val="20"/>
              </w:rPr>
              <w:t>(C#, .NET) – Bot built with Microsoft Bot Framework.</w:t>
            </w:r>
          </w:p>
          <w:p w14:paraId="16BE6562" w14:textId="77777777" w:rsidR="00D304F8" w:rsidRPr="007A43F8" w:rsidRDefault="001561D7" w:rsidP="005574AC">
            <w:pPr>
              <w:rPr>
                <w:sz w:val="20"/>
                <w:szCs w:val="20"/>
              </w:rPr>
            </w:pPr>
            <w:r w:rsidRPr="007A43F8">
              <w:rPr>
                <w:b/>
                <w:sz w:val="20"/>
                <w:szCs w:val="20"/>
              </w:rPr>
              <w:t xml:space="preserve">Budget-Tracker </w:t>
            </w:r>
            <w:r w:rsidR="00714390" w:rsidRPr="007A43F8">
              <w:rPr>
                <w:sz w:val="20"/>
                <w:szCs w:val="20"/>
              </w:rPr>
              <w:t>(.NET, MySQL</w:t>
            </w:r>
            <w:r w:rsidRPr="007A43F8">
              <w:rPr>
                <w:sz w:val="20"/>
                <w:szCs w:val="20"/>
              </w:rPr>
              <w:t xml:space="preserve">) – Program </w:t>
            </w:r>
            <w:r w:rsidR="00714390" w:rsidRPr="007A43F8">
              <w:rPr>
                <w:sz w:val="20"/>
                <w:szCs w:val="20"/>
              </w:rPr>
              <w:t xml:space="preserve">for doing household </w:t>
            </w:r>
          </w:p>
          <w:p w14:paraId="3561BC76" w14:textId="21E2D97D" w:rsidR="00714390" w:rsidRPr="007A43F8" w:rsidRDefault="00714390" w:rsidP="005574AC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>budget and hosted on Azure.</w:t>
            </w:r>
          </w:p>
          <w:p w14:paraId="6E31BA71" w14:textId="77777777" w:rsidR="00C50066" w:rsidRPr="00714390" w:rsidRDefault="00C50066" w:rsidP="005574AC"/>
          <w:p w14:paraId="4E4FA443" w14:textId="153C1C78" w:rsidR="00387047" w:rsidRPr="00387047" w:rsidRDefault="00647E98" w:rsidP="005574AC">
            <w:pPr>
              <w:rPr>
                <w:i/>
              </w:rPr>
            </w:pPr>
            <w:r>
              <w:rPr>
                <w:i/>
              </w:rPr>
              <w:t>Please s</w:t>
            </w:r>
            <w:r w:rsidR="00387047" w:rsidRPr="00387047">
              <w:rPr>
                <w:i/>
              </w:rPr>
              <w:t xml:space="preserve">ee </w:t>
            </w:r>
            <w:hyperlink r:id="rId14" w:history="1">
              <w:r w:rsidR="00387047" w:rsidRPr="00135169">
                <w:rPr>
                  <w:rStyle w:val="Hyperlink"/>
                </w:rPr>
                <w:t>LinkedIn</w:t>
              </w:r>
            </w:hyperlink>
            <w:r w:rsidR="00387047" w:rsidRPr="00387047">
              <w:rPr>
                <w:i/>
              </w:rPr>
              <w:t xml:space="preserve"> </w:t>
            </w:r>
            <w:r>
              <w:rPr>
                <w:i/>
              </w:rPr>
              <w:t xml:space="preserve">or online </w:t>
            </w:r>
            <w:hyperlink r:id="rId15" w:history="1">
              <w:r w:rsidRPr="00647E98">
                <w:rPr>
                  <w:rStyle w:val="Hyperlink"/>
                </w:rPr>
                <w:t>resume</w:t>
              </w:r>
            </w:hyperlink>
            <w:r>
              <w:rPr>
                <w:i/>
              </w:rPr>
              <w:t xml:space="preserve"> </w:t>
            </w:r>
            <w:r w:rsidR="0032079E">
              <w:rPr>
                <w:i/>
              </w:rPr>
              <w:t>for previous experience</w:t>
            </w:r>
            <w:r w:rsidR="00A91640">
              <w:rPr>
                <w:i/>
              </w:rPr>
              <w:t>.</w:t>
            </w:r>
          </w:p>
          <w:p w14:paraId="605D7A6D" w14:textId="3378F696" w:rsidR="00A01AB0" w:rsidRPr="00906BEE" w:rsidRDefault="00EC03F2" w:rsidP="005574AC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171493355F64E72A07C816D3BC3B8D2"/>
                </w:placeholder>
                <w:temporary/>
                <w:showingPlcHdr/>
                <w15:appearance w15:val="hidden"/>
              </w:sdtPr>
              <w:sdtEndPr/>
              <w:sdtContent>
                <w:r w:rsidR="00A01AB0" w:rsidRPr="00906BEE">
                  <w:t>Education</w:t>
                </w:r>
              </w:sdtContent>
            </w:sdt>
          </w:p>
          <w:p w14:paraId="7D2E8A80" w14:textId="4E1A8260" w:rsidR="00A01AB0" w:rsidRPr="007A43F8" w:rsidRDefault="00A01AB0" w:rsidP="005574AC">
            <w:pPr>
              <w:pStyle w:val="Heading4"/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>full stack web dev certification • 2017</w:t>
            </w:r>
            <w:r w:rsidR="00D81E30" w:rsidRPr="007A43F8">
              <w:rPr>
                <w:sz w:val="20"/>
                <w:szCs w:val="20"/>
              </w:rPr>
              <w:t xml:space="preserve"> </w:t>
            </w:r>
            <w:r w:rsidRPr="007A43F8">
              <w:rPr>
                <w:sz w:val="20"/>
                <w:szCs w:val="20"/>
              </w:rPr>
              <w:t>• coding dojo</w:t>
            </w:r>
          </w:p>
          <w:p w14:paraId="7D8447B5" w14:textId="29699B4F" w:rsidR="00A01AB0" w:rsidRPr="007A43F8" w:rsidRDefault="00457283" w:rsidP="00457283">
            <w:pPr>
              <w:rPr>
                <w:sz w:val="20"/>
                <w:szCs w:val="20"/>
              </w:rPr>
            </w:pPr>
            <w:r w:rsidRPr="007A43F8">
              <w:rPr>
                <w:sz w:val="20"/>
                <w:szCs w:val="20"/>
              </w:rPr>
              <w:t>Completed an intensive web development program with more than 1000 hours spent learning and building 50+ single and multi-page web apps using Python, JavaScript, and C#.</w:t>
            </w:r>
          </w:p>
          <w:p w14:paraId="56BFEAA8" w14:textId="77777777" w:rsidR="00A01AB0" w:rsidRPr="00906BEE" w:rsidRDefault="00135169" w:rsidP="005574AC">
            <w:pPr>
              <w:pStyle w:val="Heading4"/>
            </w:pPr>
            <w:r w:rsidRPr="007A43F8">
              <w:rPr>
                <w:sz w:val="20"/>
                <w:szCs w:val="20"/>
              </w:rPr>
              <w:t>BA in political science</w:t>
            </w:r>
            <w:r w:rsidR="00A01AB0" w:rsidRPr="007A43F8">
              <w:rPr>
                <w:sz w:val="20"/>
                <w:szCs w:val="20"/>
              </w:rPr>
              <w:t>• 2001 • University of washington</w:t>
            </w:r>
          </w:p>
        </w:tc>
      </w:tr>
    </w:tbl>
    <w:p w14:paraId="42799F7E" w14:textId="798BD6D1" w:rsidR="00714390" w:rsidRDefault="00714390" w:rsidP="00E22E87">
      <w:pPr>
        <w:pStyle w:val="NoSpacing"/>
      </w:pPr>
    </w:p>
    <w:sectPr w:rsidR="00714390" w:rsidSect="00EC03F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64" w:right="864" w:bottom="2304" w:left="864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87FA" w14:textId="77777777" w:rsidR="00DA3F46" w:rsidRDefault="00DA3F46" w:rsidP="00713050">
      <w:pPr>
        <w:spacing w:line="240" w:lineRule="auto"/>
      </w:pPr>
      <w:r>
        <w:separator/>
      </w:r>
    </w:p>
  </w:endnote>
  <w:endnote w:type="continuationSeparator" w:id="0">
    <w:p w14:paraId="62FAD3EB" w14:textId="77777777" w:rsidR="00DA3F46" w:rsidRDefault="00DA3F4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6B509" w14:textId="77777777" w:rsidR="00EC03F2" w:rsidRDefault="00EC0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28"/>
      <w:gridCol w:w="2628"/>
      <w:gridCol w:w="2628"/>
      <w:gridCol w:w="2628"/>
    </w:tblGrid>
    <w:tr w:rsidR="00714390" w14:paraId="41A9BA69" w14:textId="77777777" w:rsidTr="009811BE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B3CB8E" w14:textId="77777777" w:rsidR="00714390" w:rsidRDefault="00714390" w:rsidP="0071439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C131A64" wp14:editId="63E8452B">
                    <wp:extent cx="329184" cy="329184"/>
                    <wp:effectExtent l="0" t="0" r="0" b="0"/>
                    <wp:docPr id="40" name="Group 102" title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46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Isosceles Triangle 49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20671B" id="Group 102" o:spid="_x0000_s1026" alt="Title: Email icon" href="mailto:will.homan@hotmail.co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" o:button="t">
                    <o:lock v:ext="edit" aspectratio="t"/>
                    <v:oval id="Oval 41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" fillcolor="#ea4e4e [3204]" stroked="f" strokeweight="1pt">
                      <v:stroke joinstyle="miter"/>
                    </v:oval>
                    <v:group id="Group 42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49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94E811" w14:textId="77777777" w:rsidR="00714390" w:rsidRDefault="00714390" w:rsidP="00714390">
          <w:pPr>
            <w:pStyle w:val="Footer"/>
          </w:pPr>
          <w:r>
            <w:rPr>
              <w:noProof/>
            </w:rPr>
            <w:drawing>
              <wp:inline distT="0" distB="0" distL="0" distR="0" wp14:anchorId="60B27077" wp14:editId="38916A03">
                <wp:extent cx="333375" cy="333375"/>
                <wp:effectExtent l="0" t="0" r="9525" b="9525"/>
                <wp:docPr id="60" name="Picture 60" descr="C:\Users\willh\AppData\Local\Microsoft\Windows\INetCache\Content.Word\github.png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 descr="C:\Users\willh\AppData\Local\Microsoft\Windows\INetCache\Content.Word\github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33" cy="333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97BA15" w14:textId="77777777" w:rsidR="00714390" w:rsidRDefault="00714390" w:rsidP="0071439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9CB454" wp14:editId="3FBEE00B">
                    <wp:extent cx="329184" cy="329184"/>
                    <wp:effectExtent l="0" t="0" r="13970" b="13970"/>
                    <wp:docPr id="50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5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CBE81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MK1IME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 [3213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CA6C4F" w14:textId="77777777" w:rsidR="00714390" w:rsidRDefault="00714390" w:rsidP="00714390">
          <w:pPr>
            <w:pStyle w:val="Footer"/>
          </w:pPr>
          <w:r>
            <w:rPr>
              <w:noProof/>
            </w:rPr>
            <w:drawing>
              <wp:inline distT="0" distB="0" distL="0" distR="0" wp14:anchorId="18A5E48F" wp14:editId="2F3DFE45">
                <wp:extent cx="333375" cy="333375"/>
                <wp:effectExtent l="0" t="0" r="9525" b="9525"/>
                <wp:docPr id="61" name="Picture 61" descr="C:\Users\willh\AppData\Local\Microsoft\Windows\INetCache\Content.Word\linkdin.pn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45" descr="C:\Users\willh\AppData\Local\Microsoft\Windows\INetCache\Content.Word\linkdin.png">
                          <a:hlinkClick r:id="rId4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731" cy="33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14390" w:rsidRPr="00C2098A" w14:paraId="0DF0705B" w14:textId="77777777" w:rsidTr="009811BE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7613253" w14:textId="77777777" w:rsidR="00714390" w:rsidRPr="00CA3DF1" w:rsidRDefault="00EC03F2" w:rsidP="00714390">
          <w:pPr>
            <w:pStyle w:val="Footer"/>
          </w:pPr>
          <w:sdt>
            <w:sdtPr>
              <w:alias w:val="Enter email:"/>
              <w:tag w:val="Enter email:"/>
              <w:id w:val="-310175079"/>
              <w:placeholder>
                <w:docPart w:val="D6B01936A1754CAFA9D3A2E1872C063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14390" w:rsidRPr="002B118B">
                <w:t>will.homan@hotmail.com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witter handle:"/>
            <w:tag w:val="Enter twitter handle:"/>
            <w:id w:val="-1536487477"/>
            <w:placeholder>
              <w:docPart w:val="ED2A183B6A394683971A1C5AB720DD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6D46E5F" w14:textId="77777777" w:rsidR="00714390" w:rsidRPr="00C2098A" w:rsidRDefault="00714390" w:rsidP="00714390">
              <w:pPr>
                <w:pStyle w:val="Footer"/>
              </w:pPr>
              <w:r w:rsidRPr="002B118B">
                <w:rPr>
                  <w:sz w:val="20"/>
                  <w:szCs w:val="20"/>
                </w:rPr>
                <w:t>Github.com/willtepes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694117202"/>
            <w:placeholder>
              <w:docPart w:val="991EF83E9D934CAA8CE157DE86960DC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E9B12A5" w14:textId="77777777" w:rsidR="00714390" w:rsidRPr="00C2098A" w:rsidRDefault="00714390" w:rsidP="00714390">
              <w:pPr>
                <w:pStyle w:val="Footer"/>
              </w:pPr>
              <w:r>
                <w:t>425.442.6947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451154098"/>
            <w:placeholder>
              <w:docPart w:val="825718387E2E46FFA86DFC4845BA19F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E271F82" w14:textId="77777777" w:rsidR="00714390" w:rsidRPr="00C2098A" w:rsidRDefault="00714390" w:rsidP="00714390">
              <w:pPr>
                <w:pStyle w:val="Footer"/>
              </w:pPr>
              <w:r w:rsidRPr="002B118B">
                <w:t>LINKEDIN.COM/IN/WILLHOMAN</w:t>
              </w:r>
            </w:p>
          </w:sdtContent>
        </w:sdt>
      </w:tc>
    </w:tr>
  </w:tbl>
  <w:p w14:paraId="7CA7E95E" w14:textId="77777777" w:rsidR="00714390" w:rsidRDefault="00714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  <w:gridCol w:w="2628"/>
      <w:gridCol w:w="2628"/>
      <w:gridCol w:w="2628"/>
      <w:gridCol w:w="2628"/>
    </w:tblGrid>
    <w:tr w:rsidR="00714390" w14:paraId="0A16E1C0" w14:textId="77777777" w:rsidTr="007A43F8">
      <w:trPr>
        <w:trHeight w:val="432"/>
      </w:trPr>
      <w:tc>
        <w:tcPr>
          <w:tcW w:w="2628" w:type="dxa"/>
        </w:tcPr>
        <w:p w14:paraId="16949ECB" w14:textId="68CFE109" w:rsidR="00714390" w:rsidRPr="00CA3DF1" w:rsidRDefault="00714390" w:rsidP="00714390">
          <w:pPr>
            <w:pStyle w:val="Footer"/>
            <w:rPr>
              <w:noProof/>
            </w:rPr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F8F342" wp14:editId="2E98EE6A">
                    <wp:extent cx="329184" cy="329184"/>
                    <wp:effectExtent l="0" t="0" r="0" b="0"/>
                    <wp:docPr id="15" name="Group 102" title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5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Isosceles Triangle 36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82CE01" id="Group 102" o:spid="_x0000_s1026" alt="Title: Email icon" href="mailto:will.homan@hotmail.co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" o:button="t">
                    <o:lock v:ext="edit" aspectratio="t"/>
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ea4e4e [3204]" stroked="f" strokeweight="1pt">
                      <v:stroke joinstyle="miter"/>
                    </v:oval>
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ThhxgAAANsAAAAPAAAAZHJzL2Rvd25yZXYueG1sRI9Ba8JA&#10;FITvQv/D8gq9iG6sRG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Vt04Yc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5E9C9D33" w14:textId="3BFF1E44" w:rsidR="00714390" w:rsidRPr="00CA3DF1" w:rsidRDefault="00714390" w:rsidP="00714390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538F4AA" wp14:editId="350EEF0E">
                <wp:extent cx="333375" cy="333375"/>
                <wp:effectExtent l="0" t="0" r="9525" b="9525"/>
                <wp:docPr id="62" name="Picture 62" descr="C:\Users\willh\AppData\Local\Microsoft\Windows\INetCache\Content.Word\github.png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 descr="C:\Users\willh\AppData\Local\Microsoft\Windows\INetCache\Content.Word\github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33" cy="333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8" w:type="dxa"/>
        </w:tcPr>
        <w:p w14:paraId="394783FF" w14:textId="18F5C900" w:rsidR="00714390" w:rsidRPr="00CA3DF1" w:rsidRDefault="00714390" w:rsidP="00714390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82CC178" wp14:editId="5806E279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02BE3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NgYo9y8RAACw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 [3213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079F98A5" w14:textId="1B2B198C" w:rsidR="00714390" w:rsidRPr="00CA3DF1" w:rsidRDefault="00714390" w:rsidP="00714390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F7FBE50" wp14:editId="42B4F494">
                <wp:extent cx="333375" cy="333375"/>
                <wp:effectExtent l="0" t="0" r="9525" b="9525"/>
                <wp:docPr id="63" name="Picture 63" descr="C:\Users\willh\AppData\Local\Microsoft\Windows\INetCache\Content.Word\linkdin.pn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45" descr="C:\Users\willh\AppData\Local\Microsoft\Windows\INetCache\Content.Word\linkdin.png">
                          <a:hlinkClick r:id="rId4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731" cy="33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3F49EB" w14:textId="3DD10409" w:rsidR="00714390" w:rsidRDefault="00714390" w:rsidP="0071439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F1ABB3" wp14:editId="6D8A2082">
                    <wp:extent cx="329184" cy="329184"/>
                    <wp:effectExtent l="0" t="0" r="0" b="0"/>
                    <wp:docPr id="27" name="Group 102" title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C393F8" id="Group 102" o:spid="_x0000_s1026" alt="Title: Email icon" href="mailto:will.homan@hotmail.co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" o:button="t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039906" w14:textId="6EE1EECC" w:rsidR="00714390" w:rsidRDefault="00714390" w:rsidP="00714390">
          <w:pPr>
            <w:pStyle w:val="Footer"/>
          </w:pPr>
          <w:r>
            <w:rPr>
              <w:noProof/>
            </w:rPr>
            <w:drawing>
              <wp:inline distT="0" distB="0" distL="0" distR="0" wp14:anchorId="26CF41B9" wp14:editId="3BCFC643">
                <wp:extent cx="333375" cy="333375"/>
                <wp:effectExtent l="0" t="0" r="9525" b="9525"/>
                <wp:docPr id="64" name="Picture 64" descr="C:\Users\willh\AppData\Local\Microsoft\Windows\INetCache\Content.Word\github.png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 descr="C:\Users\willh\AppData\Local\Microsoft\Windows\INetCache\Content.Word\github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33" cy="333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124969" w14:textId="333236EC" w:rsidR="00714390" w:rsidRDefault="00714390" w:rsidP="0071439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060D04" wp14:editId="499D03EA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ACF7E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aXeNwjIRAACxXQAA&#10;DgAAAAAAAAAAAAAAAAAuAgAAZHJzL2Uyb0RvYy54bWxQSwECLQAUAAYACAAAACEAaEcb0NgAAAAD&#10;AQAADwAAAAAAAAAAAAAAAACMEwAAZHJzL2Rvd25yZXYueG1sUEsFBgAAAAAEAAQA8wAAAJEUAAAA&#10;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 [3213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96E688" w14:textId="641A2E3B" w:rsidR="00714390" w:rsidRDefault="00714390" w:rsidP="00714390">
          <w:pPr>
            <w:pStyle w:val="Footer"/>
          </w:pPr>
          <w:r>
            <w:rPr>
              <w:noProof/>
            </w:rPr>
            <w:drawing>
              <wp:inline distT="0" distB="0" distL="0" distR="0" wp14:anchorId="27D352F8" wp14:editId="2CF5D21B">
                <wp:extent cx="333375" cy="333375"/>
                <wp:effectExtent l="0" t="0" r="9525" b="9525"/>
                <wp:docPr id="65" name="Picture 65" descr="C:\Users\willh\AppData\Local\Microsoft\Windows\INetCache\Content.Word\linkdin.pn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45" descr="C:\Users\willh\AppData\Local\Microsoft\Windows\INetCache\Content.Word\linkdin.png">
                          <a:hlinkClick r:id="rId4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731" cy="33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14390" w14:paraId="3FF1AD79" w14:textId="77777777" w:rsidTr="00714390">
      <w:tc>
        <w:tcPr>
          <w:tcW w:w="2628" w:type="dxa"/>
        </w:tcPr>
        <w:p w14:paraId="11E78C3E" w14:textId="68E2042F" w:rsidR="00714390" w:rsidRDefault="00EC03F2" w:rsidP="00714390">
          <w:pPr>
            <w:pStyle w:val="Footer"/>
          </w:pPr>
          <w:sdt>
            <w:sdtPr>
              <w:alias w:val="Enter email:"/>
              <w:tag w:val="Enter email:"/>
              <w:id w:val="1856069241"/>
              <w:placeholder>
                <w:docPart w:val="396F18EA649E411D84729A70C7CF9B8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14390" w:rsidRPr="002B118B">
                <w:t>will.homan@hotmail.com</w:t>
              </w:r>
            </w:sdtContent>
          </w:sdt>
        </w:p>
      </w:tc>
      <w:tc>
        <w:tcPr>
          <w:tcW w:w="2628" w:type="dxa"/>
        </w:tcPr>
        <w:sdt>
          <w:sdtPr>
            <w:rPr>
              <w:sz w:val="20"/>
              <w:szCs w:val="20"/>
            </w:rPr>
            <w:alias w:val="Enter twitter handle:"/>
            <w:tag w:val="Enter twitter handle:"/>
            <w:id w:val="-1416171757"/>
            <w:placeholder>
              <w:docPart w:val="9CAF340A65BA452CA9A0A4FE94CE833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AFBD98C" w14:textId="0652D600" w:rsidR="00714390" w:rsidRDefault="00714390" w:rsidP="00714390">
              <w:pPr>
                <w:pStyle w:val="Footer"/>
              </w:pPr>
              <w:r w:rsidRPr="002B118B">
                <w:rPr>
                  <w:sz w:val="20"/>
                  <w:szCs w:val="20"/>
                </w:rPr>
                <w:t>Github.com/willtepes</w:t>
              </w:r>
            </w:p>
          </w:sdtContent>
        </w:sdt>
      </w:tc>
      <w:tc>
        <w:tcPr>
          <w:tcW w:w="2628" w:type="dxa"/>
        </w:tcPr>
        <w:sdt>
          <w:sdtPr>
            <w:alias w:val="Enter telephone:"/>
            <w:tag w:val="Enter telephone:"/>
            <w:id w:val="676936538"/>
            <w:placeholder>
              <w:docPart w:val="88CCC2FB3DB54486A9683F938B2BC91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AD5C473" w14:textId="5216A514" w:rsidR="00714390" w:rsidRDefault="00714390" w:rsidP="00714390">
              <w:pPr>
                <w:pStyle w:val="Footer"/>
              </w:pPr>
              <w:r>
                <w:t>425.442.6947</w:t>
              </w:r>
            </w:p>
          </w:sdtContent>
        </w:sdt>
      </w:tc>
      <w:tc>
        <w:tcPr>
          <w:tcW w:w="2628" w:type="dxa"/>
        </w:tcPr>
        <w:sdt>
          <w:sdtPr>
            <w:alias w:val="Enter linkedIn url:"/>
            <w:tag w:val="Enter linkedIn url:"/>
            <w:id w:val="1050803379"/>
            <w:placeholder>
              <w:docPart w:val="3197191F2D524FA7BCF5680130D91817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5DE3B87" w14:textId="111D6AEF" w:rsidR="00714390" w:rsidRDefault="00714390" w:rsidP="00714390">
              <w:pPr>
                <w:pStyle w:val="Footer"/>
              </w:pPr>
              <w:r w:rsidRPr="002B118B">
                <w:t>LINKEDIN.COM/IN/WILLHOMAN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ADF3D6C" w14:textId="698E5DC1" w:rsidR="00714390" w:rsidRPr="00CA3DF1" w:rsidRDefault="00714390" w:rsidP="00714390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twitter handle:"/>
            <w:tag w:val="Enter twitter handle:"/>
            <w:id w:val="-853720538"/>
            <w:placeholder>
              <w:docPart w:val="321D3AD462EB4C3A8CB636CD93338C9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1441453" w14:textId="77777777" w:rsidR="00714390" w:rsidRPr="00C2098A" w:rsidRDefault="00714390" w:rsidP="00714390">
              <w:pPr>
                <w:pStyle w:val="Footer"/>
              </w:pPr>
              <w:r w:rsidRPr="002B118B">
                <w:rPr>
                  <w:sz w:val="20"/>
                  <w:szCs w:val="20"/>
                </w:rPr>
                <w:t>Github.com/willtepes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261451502"/>
            <w:placeholder>
              <w:docPart w:val="5C7A185EF0A3484B9B54569907FD86A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BCCA7EB" w14:textId="77777777" w:rsidR="00714390" w:rsidRPr="00C2098A" w:rsidRDefault="00714390" w:rsidP="00714390">
              <w:pPr>
                <w:pStyle w:val="Footer"/>
              </w:pPr>
              <w:r>
                <w:t>425.442.6947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225143441"/>
            <w:placeholder>
              <w:docPart w:val="BFD1D3EFF578499BAEF7D321C4782CE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552AE33" w14:textId="77777777" w:rsidR="00714390" w:rsidRPr="00C2098A" w:rsidRDefault="00714390" w:rsidP="00714390">
              <w:pPr>
                <w:pStyle w:val="Footer"/>
              </w:pPr>
              <w:r w:rsidRPr="002B118B">
                <w:t>LINKEDIN.COM/IN/WILLHOMAN</w:t>
              </w:r>
            </w:p>
          </w:sdtContent>
        </w:sdt>
      </w:tc>
    </w:tr>
  </w:tbl>
  <w:p w14:paraId="3598D7B8" w14:textId="4DA7910C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78B" w14:textId="77777777" w:rsidR="00DA3F46" w:rsidRDefault="00DA3F46" w:rsidP="00713050">
      <w:pPr>
        <w:spacing w:line="240" w:lineRule="auto"/>
      </w:pPr>
      <w:r>
        <w:separator/>
      </w:r>
    </w:p>
  </w:footnote>
  <w:footnote w:type="continuationSeparator" w:id="0">
    <w:p w14:paraId="6E2E55AE" w14:textId="77777777" w:rsidR="00DA3F46" w:rsidRDefault="00DA3F4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C5BB" w14:textId="77777777" w:rsidR="00EC03F2" w:rsidRDefault="00EC0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34881" w14:textId="77777777" w:rsidR="00EC03F2" w:rsidRDefault="00EC0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082D" w14:textId="77777777" w:rsidR="00EC03F2" w:rsidRDefault="00EC0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46"/>
    <w:rsid w:val="000469AE"/>
    <w:rsid w:val="00091382"/>
    <w:rsid w:val="000A07DA"/>
    <w:rsid w:val="000A2BFA"/>
    <w:rsid w:val="000B0619"/>
    <w:rsid w:val="000B61CA"/>
    <w:rsid w:val="000F7610"/>
    <w:rsid w:val="001113E1"/>
    <w:rsid w:val="00114ED7"/>
    <w:rsid w:val="00135169"/>
    <w:rsid w:val="00140B0E"/>
    <w:rsid w:val="001561D7"/>
    <w:rsid w:val="0017710E"/>
    <w:rsid w:val="001A5CA9"/>
    <w:rsid w:val="001B2AC1"/>
    <w:rsid w:val="001B403A"/>
    <w:rsid w:val="001C2B3A"/>
    <w:rsid w:val="001F4583"/>
    <w:rsid w:val="00217980"/>
    <w:rsid w:val="00271662"/>
    <w:rsid w:val="0027404F"/>
    <w:rsid w:val="00290AAA"/>
    <w:rsid w:val="00293B83"/>
    <w:rsid w:val="002B091C"/>
    <w:rsid w:val="002B118B"/>
    <w:rsid w:val="002C2CDD"/>
    <w:rsid w:val="002D45C6"/>
    <w:rsid w:val="002F03FA"/>
    <w:rsid w:val="00313E86"/>
    <w:rsid w:val="0032079E"/>
    <w:rsid w:val="00333CD3"/>
    <w:rsid w:val="00340365"/>
    <w:rsid w:val="00342B64"/>
    <w:rsid w:val="00347075"/>
    <w:rsid w:val="00364079"/>
    <w:rsid w:val="00387047"/>
    <w:rsid w:val="003A0406"/>
    <w:rsid w:val="003C5528"/>
    <w:rsid w:val="003D03E5"/>
    <w:rsid w:val="003F4E27"/>
    <w:rsid w:val="004077FB"/>
    <w:rsid w:val="0041125B"/>
    <w:rsid w:val="004244FF"/>
    <w:rsid w:val="00424DD9"/>
    <w:rsid w:val="00445A75"/>
    <w:rsid w:val="00457283"/>
    <w:rsid w:val="0046104A"/>
    <w:rsid w:val="004717C5"/>
    <w:rsid w:val="0049649D"/>
    <w:rsid w:val="004A24CC"/>
    <w:rsid w:val="004B1500"/>
    <w:rsid w:val="004D0A13"/>
    <w:rsid w:val="00523479"/>
    <w:rsid w:val="00543DB7"/>
    <w:rsid w:val="00556BA1"/>
    <w:rsid w:val="005574AC"/>
    <w:rsid w:val="005676B1"/>
    <w:rsid w:val="005729B0"/>
    <w:rsid w:val="0061052F"/>
    <w:rsid w:val="00641630"/>
    <w:rsid w:val="00647E98"/>
    <w:rsid w:val="00684488"/>
    <w:rsid w:val="006A3CE7"/>
    <w:rsid w:val="006A7746"/>
    <w:rsid w:val="006C4C50"/>
    <w:rsid w:val="006D76B1"/>
    <w:rsid w:val="00713050"/>
    <w:rsid w:val="00714390"/>
    <w:rsid w:val="00741125"/>
    <w:rsid w:val="00746F7F"/>
    <w:rsid w:val="007569C1"/>
    <w:rsid w:val="00763832"/>
    <w:rsid w:val="007A43F8"/>
    <w:rsid w:val="007D2696"/>
    <w:rsid w:val="007D2FD2"/>
    <w:rsid w:val="007E02FE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1326"/>
    <w:rsid w:val="00906BEE"/>
    <w:rsid w:val="00914F41"/>
    <w:rsid w:val="009243E7"/>
    <w:rsid w:val="00944838"/>
    <w:rsid w:val="00960C79"/>
    <w:rsid w:val="00985D58"/>
    <w:rsid w:val="009B0743"/>
    <w:rsid w:val="009B3C40"/>
    <w:rsid w:val="009C3C2A"/>
    <w:rsid w:val="009E5FDF"/>
    <w:rsid w:val="00A01AB0"/>
    <w:rsid w:val="00A02779"/>
    <w:rsid w:val="00A42540"/>
    <w:rsid w:val="00A50939"/>
    <w:rsid w:val="00A7319D"/>
    <w:rsid w:val="00A83413"/>
    <w:rsid w:val="00A91640"/>
    <w:rsid w:val="00AA6A40"/>
    <w:rsid w:val="00AA75F6"/>
    <w:rsid w:val="00AB5B49"/>
    <w:rsid w:val="00AC4AC1"/>
    <w:rsid w:val="00AD00FD"/>
    <w:rsid w:val="00AF0A8E"/>
    <w:rsid w:val="00B41C35"/>
    <w:rsid w:val="00B5664D"/>
    <w:rsid w:val="00BA5B40"/>
    <w:rsid w:val="00BD0206"/>
    <w:rsid w:val="00BD5B83"/>
    <w:rsid w:val="00C17CF1"/>
    <w:rsid w:val="00C2098A"/>
    <w:rsid w:val="00C45726"/>
    <w:rsid w:val="00C50066"/>
    <w:rsid w:val="00C5444A"/>
    <w:rsid w:val="00C612DA"/>
    <w:rsid w:val="00C7741E"/>
    <w:rsid w:val="00C875AB"/>
    <w:rsid w:val="00CA3DF1"/>
    <w:rsid w:val="00CA4581"/>
    <w:rsid w:val="00CE18D5"/>
    <w:rsid w:val="00D04109"/>
    <w:rsid w:val="00D304F8"/>
    <w:rsid w:val="00D81E30"/>
    <w:rsid w:val="00DA3F46"/>
    <w:rsid w:val="00DD3CF6"/>
    <w:rsid w:val="00DD6416"/>
    <w:rsid w:val="00DE5269"/>
    <w:rsid w:val="00DF4E0A"/>
    <w:rsid w:val="00E02DCD"/>
    <w:rsid w:val="00E05774"/>
    <w:rsid w:val="00E12C60"/>
    <w:rsid w:val="00E14A05"/>
    <w:rsid w:val="00E22E87"/>
    <w:rsid w:val="00E54A73"/>
    <w:rsid w:val="00E57630"/>
    <w:rsid w:val="00E86C2B"/>
    <w:rsid w:val="00EA4D51"/>
    <w:rsid w:val="00EB2D52"/>
    <w:rsid w:val="00EC03F2"/>
    <w:rsid w:val="00EF7CC9"/>
    <w:rsid w:val="00F207C0"/>
    <w:rsid w:val="00F20AE5"/>
    <w:rsid w:val="00F47076"/>
    <w:rsid w:val="00F47E97"/>
    <w:rsid w:val="00F645C7"/>
    <w:rsid w:val="00FB1E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CBF892E"/>
  <w15:chartTrackingRefBased/>
  <w15:docId w15:val="{E5FF818A-6CE8-490F-B2F2-0AEBCEBD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tion">
    <w:name w:val="Mention"/>
    <w:basedOn w:val="DefaultParagraphFont"/>
    <w:uiPriority w:val="99"/>
    <w:semiHidden/>
    <w:unhideWhenUsed/>
    <w:rsid w:val="001351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illtepes.github.io/resume-viewer/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linkedin.com/in/willhoman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willtepes" TargetMode="External"/><Relationship Id="rId1" Type="http://schemas.openxmlformats.org/officeDocument/2006/relationships/hyperlink" Target="mailto:will.homan@hotmail.com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willhoman/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willtepes" TargetMode="External"/><Relationship Id="rId1" Type="http://schemas.openxmlformats.org/officeDocument/2006/relationships/hyperlink" Target="mailto:will.homan@hotmail.com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willhoma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642767CA7145C3B9B2A7BFD2E0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9627-CACF-4D49-81A5-A433BBFDF4E1}"/>
      </w:docPartPr>
      <w:docPartBody>
        <w:p w:rsidR="002F4ED8" w:rsidRDefault="00A4525F" w:rsidP="00A4525F">
          <w:pPr>
            <w:pStyle w:val="B6642767CA7145C3B9B2A7BFD2E0942B"/>
          </w:pPr>
          <w:r w:rsidRPr="00906BEE">
            <w:t>YN</w:t>
          </w:r>
        </w:p>
      </w:docPartBody>
    </w:docPart>
    <w:docPart>
      <w:docPartPr>
        <w:name w:val="23BE4DE3631F482E860FEFE86386B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4D972-71E3-4DC1-B813-6667C2D77AEA}"/>
      </w:docPartPr>
      <w:docPartBody>
        <w:p w:rsidR="002F4ED8" w:rsidRDefault="00A4525F" w:rsidP="00A4525F">
          <w:pPr>
            <w:pStyle w:val="23BE4DE3631F482E860FEFE86386B28D"/>
          </w:pPr>
          <w:r w:rsidRPr="00906BEE">
            <w:t>Objective</w:t>
          </w:r>
        </w:p>
      </w:docPartBody>
    </w:docPart>
    <w:docPart>
      <w:docPartPr>
        <w:name w:val="E7440625F87C47A08C60F560297BA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66193-6094-4C0A-A09D-F03BF0D886E1}"/>
      </w:docPartPr>
      <w:docPartBody>
        <w:p w:rsidR="002F4ED8" w:rsidRDefault="00A4525F" w:rsidP="00A4525F">
          <w:pPr>
            <w:pStyle w:val="E7440625F87C47A08C60F560297BA3FE"/>
          </w:pPr>
          <w:r w:rsidRPr="00906BEE">
            <w:t>Skills</w:t>
          </w:r>
        </w:p>
      </w:docPartBody>
    </w:docPart>
    <w:docPart>
      <w:docPartPr>
        <w:name w:val="ACEBE83057A74876832E59E2E4EC6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C6E0E-93FA-447E-A6A6-79AA2432DEE2}"/>
      </w:docPartPr>
      <w:docPartBody>
        <w:p w:rsidR="002F4ED8" w:rsidRDefault="00A4525F" w:rsidP="00A4525F">
          <w:pPr>
            <w:pStyle w:val="ACEBE83057A74876832E59E2E4EC6A32"/>
          </w:pPr>
          <w:r w:rsidRPr="00906BEE">
            <w:t>Experience</w:t>
          </w:r>
        </w:p>
      </w:docPartBody>
    </w:docPart>
    <w:docPart>
      <w:docPartPr>
        <w:name w:val="B171493355F64E72A07C816D3BC3B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A994-498A-443A-BBD3-998014D27DD3}"/>
      </w:docPartPr>
      <w:docPartBody>
        <w:p w:rsidR="002F4ED8" w:rsidRDefault="00A4525F" w:rsidP="00A4525F">
          <w:pPr>
            <w:pStyle w:val="B171493355F64E72A07C816D3BC3B8D2"/>
          </w:pPr>
          <w:r w:rsidRPr="00906BEE">
            <w:t>Education</w:t>
          </w:r>
        </w:p>
      </w:docPartBody>
    </w:docPart>
    <w:docPart>
      <w:docPartPr>
        <w:name w:val="57A06F59249340B09DFF091C4FAE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5E9E-77E2-4E92-83D8-ACA6ECF306D8}"/>
      </w:docPartPr>
      <w:docPartBody>
        <w:p w:rsidR="004D1D36" w:rsidRDefault="001A5333" w:rsidP="001A5333">
          <w:pPr>
            <w:pStyle w:val="57A06F59249340B09DFF091C4FAED795"/>
          </w:pPr>
          <w:r>
            <w:t>Your name</w:t>
          </w:r>
        </w:p>
      </w:docPartBody>
    </w:docPart>
    <w:docPart>
      <w:docPartPr>
        <w:name w:val="3936F18D8EE4495086413E63AB06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1EE91-5000-4930-B495-3D2A9DD57631}"/>
      </w:docPartPr>
      <w:docPartBody>
        <w:p w:rsidR="004D1D36" w:rsidRDefault="001A5333" w:rsidP="001A5333">
          <w:pPr>
            <w:pStyle w:val="3936F18D8EE4495086413E63AB0686DD"/>
          </w:pPr>
          <w:r w:rsidRPr="00906BEE">
            <w:t>Profession or Industry</w:t>
          </w:r>
        </w:p>
      </w:docPartBody>
    </w:docPart>
    <w:docPart>
      <w:docPartPr>
        <w:name w:val="523D034915EB43B0BCA1844F9AAFF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5AC6B-B25C-4296-A9C9-CCC370C18712}"/>
      </w:docPartPr>
      <w:docPartBody>
        <w:p w:rsidR="004D1D36" w:rsidRDefault="001A5333" w:rsidP="001A5333">
          <w:pPr>
            <w:pStyle w:val="523D034915EB43B0BCA1844F9AAFFA6C"/>
          </w:pPr>
          <w:r w:rsidRPr="00906BEE">
            <w:t>Link to other online properties: Portfolio/Website/Blog</w:t>
          </w:r>
        </w:p>
      </w:docPartBody>
    </w:docPart>
    <w:docPart>
      <w:docPartPr>
        <w:name w:val="396F18EA649E411D84729A70C7CF9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6485-3E80-4042-ABCC-98EBF3F8153F}"/>
      </w:docPartPr>
      <w:docPartBody>
        <w:p w:rsidR="00123B06" w:rsidRDefault="008E2BE7" w:rsidP="008E2BE7">
          <w:pPr>
            <w:pStyle w:val="396F18EA649E411D84729A70C7CF9B8C"/>
          </w:pPr>
          <w:r w:rsidRPr="00906BEE">
            <w:t>School</w:t>
          </w:r>
        </w:p>
      </w:docPartBody>
    </w:docPart>
    <w:docPart>
      <w:docPartPr>
        <w:name w:val="9CAF340A65BA452CA9A0A4FE94C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3F116-839F-4F1B-88B1-B05A60F90339}"/>
      </w:docPartPr>
      <w:docPartBody>
        <w:p w:rsidR="00123B06" w:rsidRDefault="008E2BE7" w:rsidP="008E2BE7">
          <w:pPr>
            <w:pStyle w:val="9CAF340A65BA452CA9A0A4FE94CE833B"/>
          </w:pPr>
          <w:r w:rsidRPr="00906BEE">
            <w:t>Degree</w:t>
          </w:r>
        </w:p>
      </w:docPartBody>
    </w:docPart>
    <w:docPart>
      <w:docPartPr>
        <w:name w:val="88CCC2FB3DB54486A9683F938B2BC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C070-E6DD-43CA-85A7-7292169D63CD}"/>
      </w:docPartPr>
      <w:docPartBody>
        <w:p w:rsidR="00123B06" w:rsidRDefault="008E2BE7" w:rsidP="008E2BE7">
          <w:pPr>
            <w:pStyle w:val="88CCC2FB3DB54486A9683F938B2BC912"/>
          </w:pPr>
          <w:r w:rsidRPr="00906BEE">
            <w:t>School</w:t>
          </w:r>
        </w:p>
      </w:docPartBody>
    </w:docPart>
    <w:docPart>
      <w:docPartPr>
        <w:name w:val="3197191F2D524FA7BCF5680130D91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F9982-C5C3-4CE3-B055-AE15009F99C2}"/>
      </w:docPartPr>
      <w:docPartBody>
        <w:p w:rsidR="00123B06" w:rsidRDefault="008E2BE7" w:rsidP="008E2BE7">
          <w:pPr>
            <w:pStyle w:val="3197191F2D524FA7BCF5680130D91817"/>
          </w:pPr>
          <w:r w:rsidRPr="00906BEE">
            <w:t>Volunteer Experience or Leadership</w:t>
          </w:r>
        </w:p>
      </w:docPartBody>
    </w:docPart>
    <w:docPart>
      <w:docPartPr>
        <w:name w:val="321D3AD462EB4C3A8CB636CD93338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AF9F-677B-40FB-A3FF-46FC44C5603C}"/>
      </w:docPartPr>
      <w:docPartBody>
        <w:p w:rsidR="00123B06" w:rsidRDefault="008E2BE7" w:rsidP="008E2BE7">
          <w:pPr>
            <w:pStyle w:val="321D3AD462EB4C3A8CB636CD93338C93"/>
          </w:pPr>
          <w:r w:rsidRPr="00906BEE">
            <w:t>Degree</w:t>
          </w:r>
        </w:p>
      </w:docPartBody>
    </w:docPart>
    <w:docPart>
      <w:docPartPr>
        <w:name w:val="5C7A185EF0A3484B9B54569907FD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F3E74-3919-4FA8-A5F3-82DB9C1A16C6}"/>
      </w:docPartPr>
      <w:docPartBody>
        <w:p w:rsidR="00123B06" w:rsidRDefault="008E2BE7" w:rsidP="008E2BE7">
          <w:pPr>
            <w:pStyle w:val="5C7A185EF0A3484B9B54569907FD86A8"/>
          </w:pPr>
          <w:r w:rsidRPr="00906BEE">
            <w:t>School</w:t>
          </w:r>
        </w:p>
      </w:docPartBody>
    </w:docPart>
    <w:docPart>
      <w:docPartPr>
        <w:name w:val="BFD1D3EFF578499BAEF7D321C478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A9449-515E-4FC3-9ACD-BA786C2CCA33}"/>
      </w:docPartPr>
      <w:docPartBody>
        <w:p w:rsidR="00123B06" w:rsidRDefault="008E2BE7" w:rsidP="008E2BE7">
          <w:pPr>
            <w:pStyle w:val="BFD1D3EFF578499BAEF7D321C4782CE8"/>
          </w:pPr>
          <w:r w:rsidRPr="00906BEE">
            <w:t>Volunteer Experience or Leadership</w:t>
          </w:r>
        </w:p>
      </w:docPartBody>
    </w:docPart>
    <w:docPart>
      <w:docPartPr>
        <w:name w:val="D6B01936A1754CAFA9D3A2E1872C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60250-4B96-4C5B-B3F3-02111D5DA917}"/>
      </w:docPartPr>
      <w:docPartBody>
        <w:p w:rsidR="00123B06" w:rsidRDefault="008E2BE7" w:rsidP="008E2BE7">
          <w:pPr>
            <w:pStyle w:val="D6B01936A1754CAFA9D3A2E1872C063B"/>
          </w:pPr>
          <w:r w:rsidRPr="00906BEE">
            <w:t>School</w:t>
          </w:r>
        </w:p>
      </w:docPartBody>
    </w:docPart>
    <w:docPart>
      <w:docPartPr>
        <w:name w:val="ED2A183B6A394683971A1C5AB720D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646A-BCB7-47B0-9B15-7227017659B2}"/>
      </w:docPartPr>
      <w:docPartBody>
        <w:p w:rsidR="00123B06" w:rsidRDefault="008E2BE7" w:rsidP="008E2BE7">
          <w:pPr>
            <w:pStyle w:val="ED2A183B6A394683971A1C5AB720DD45"/>
          </w:pPr>
          <w:r w:rsidRPr="00906BEE">
            <w:t>Degree</w:t>
          </w:r>
        </w:p>
      </w:docPartBody>
    </w:docPart>
    <w:docPart>
      <w:docPartPr>
        <w:name w:val="991EF83E9D934CAA8CE157DE86960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FF26B-8D9E-48B8-9B27-D6A27B459D02}"/>
      </w:docPartPr>
      <w:docPartBody>
        <w:p w:rsidR="00123B06" w:rsidRDefault="008E2BE7" w:rsidP="008E2BE7">
          <w:pPr>
            <w:pStyle w:val="991EF83E9D934CAA8CE157DE86960DC9"/>
          </w:pPr>
          <w:r w:rsidRPr="00906BEE">
            <w:t>School</w:t>
          </w:r>
        </w:p>
      </w:docPartBody>
    </w:docPart>
    <w:docPart>
      <w:docPartPr>
        <w:name w:val="825718387E2E46FFA86DFC4845BA1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7F2E-2F11-4360-A391-7FAF982C064F}"/>
      </w:docPartPr>
      <w:docPartBody>
        <w:p w:rsidR="00123B06" w:rsidRDefault="008E2BE7" w:rsidP="008E2BE7">
          <w:pPr>
            <w:pStyle w:val="825718387E2E46FFA86DFC4845BA19F5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F"/>
    <w:rsid w:val="00123B06"/>
    <w:rsid w:val="001A5333"/>
    <w:rsid w:val="002F4ED8"/>
    <w:rsid w:val="004D1D36"/>
    <w:rsid w:val="008E2BE7"/>
    <w:rsid w:val="00A4525F"/>
    <w:rsid w:val="00B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0702C6B224B39BE9E0ED6A16C9C44">
    <w:name w:val="C3F0702C6B224B39BE9E0ED6A16C9C44"/>
  </w:style>
  <w:style w:type="paragraph" w:customStyle="1" w:styleId="3D2E56BEA5C4456289C366C9C2C21AD1">
    <w:name w:val="3D2E56BEA5C4456289C366C9C2C21AD1"/>
  </w:style>
  <w:style w:type="paragraph" w:customStyle="1" w:styleId="C832C0666B4747FC964E3841A2589D41">
    <w:name w:val="C832C0666B4747FC964E3841A2589D41"/>
  </w:style>
  <w:style w:type="paragraph" w:customStyle="1" w:styleId="3C5C461C637D43999654479A198491FD">
    <w:name w:val="3C5C461C637D43999654479A198491FD"/>
  </w:style>
  <w:style w:type="paragraph" w:customStyle="1" w:styleId="82A09835C3DE4E3B9115432460808982">
    <w:name w:val="82A09835C3DE4E3B9115432460808982"/>
  </w:style>
  <w:style w:type="paragraph" w:customStyle="1" w:styleId="28851D53D40848FDA7A8A13B75B09686">
    <w:name w:val="28851D53D40848FDA7A8A13B75B09686"/>
  </w:style>
  <w:style w:type="paragraph" w:customStyle="1" w:styleId="173B67555AA84DD8BFDB798CD688C7D5">
    <w:name w:val="173B67555AA84DD8BFDB798CD688C7D5"/>
  </w:style>
  <w:style w:type="paragraph" w:customStyle="1" w:styleId="ED378C5B9934409B9E8EF9414B2CF819">
    <w:name w:val="ED378C5B9934409B9E8EF9414B2CF819"/>
  </w:style>
  <w:style w:type="paragraph" w:customStyle="1" w:styleId="FB77124E447640E499E774D1C2523D92">
    <w:name w:val="FB77124E447640E499E774D1C2523D92"/>
  </w:style>
  <w:style w:type="paragraph" w:customStyle="1" w:styleId="7999B1E2AA664742BD2FA0F8C2C2321C">
    <w:name w:val="7999B1E2AA664742BD2FA0F8C2C2321C"/>
  </w:style>
  <w:style w:type="paragraph" w:customStyle="1" w:styleId="64C5C713F05F4F2899B53BD920C3D898">
    <w:name w:val="64C5C713F05F4F2899B53BD920C3D898"/>
  </w:style>
  <w:style w:type="paragraph" w:customStyle="1" w:styleId="CE00D5B0005B4801B3A6796476F10A7D">
    <w:name w:val="CE00D5B0005B4801B3A6796476F10A7D"/>
  </w:style>
  <w:style w:type="paragraph" w:customStyle="1" w:styleId="9CEB0664EC2F4BCD878FEADDF41935AC">
    <w:name w:val="9CEB0664EC2F4BCD878FEADDF41935AC"/>
  </w:style>
  <w:style w:type="paragraph" w:customStyle="1" w:styleId="EBA22DF383D24CCDBB879D2EFE29A7F1">
    <w:name w:val="EBA22DF383D24CCDBB879D2EFE29A7F1"/>
  </w:style>
  <w:style w:type="paragraph" w:customStyle="1" w:styleId="851D4760665341378671EC3EB9723C05">
    <w:name w:val="851D4760665341378671EC3EB9723C05"/>
  </w:style>
  <w:style w:type="paragraph" w:customStyle="1" w:styleId="926B183359D94BDF840F5A253A0BF450">
    <w:name w:val="926B183359D94BDF840F5A253A0BF450"/>
  </w:style>
  <w:style w:type="paragraph" w:customStyle="1" w:styleId="82D44264690E4DED89346ACC8853868F">
    <w:name w:val="82D44264690E4DED89346ACC8853868F"/>
  </w:style>
  <w:style w:type="paragraph" w:customStyle="1" w:styleId="50CD21D3F2F2432C899CABB5FFDA35CB">
    <w:name w:val="50CD21D3F2F2432C899CABB5FFDA35CB"/>
  </w:style>
  <w:style w:type="paragraph" w:customStyle="1" w:styleId="F4DB017E2B554E55B1740D448E5B8B2E">
    <w:name w:val="F4DB017E2B554E55B1740D448E5B8B2E"/>
  </w:style>
  <w:style w:type="paragraph" w:customStyle="1" w:styleId="2A3D0E30BE7A40CEB2E5EBCA586C66DF">
    <w:name w:val="2A3D0E30BE7A40CEB2E5EBCA586C66DF"/>
  </w:style>
  <w:style w:type="paragraph" w:customStyle="1" w:styleId="847E1DE438394429895C839D2E725470">
    <w:name w:val="847E1DE438394429895C839D2E725470"/>
  </w:style>
  <w:style w:type="paragraph" w:customStyle="1" w:styleId="8643E58092B74A0DB14A701E1D4D89D2">
    <w:name w:val="8643E58092B74A0DB14A701E1D4D89D2"/>
  </w:style>
  <w:style w:type="paragraph" w:customStyle="1" w:styleId="5160BE2596B0402F997CE2FAE5CAEBEF">
    <w:name w:val="5160BE2596B0402F997CE2FAE5CAEBEF"/>
  </w:style>
  <w:style w:type="paragraph" w:customStyle="1" w:styleId="DABFE0D47A70433C967CBCA095178E5C">
    <w:name w:val="DABFE0D47A70433C967CBCA095178E5C"/>
  </w:style>
  <w:style w:type="paragraph" w:customStyle="1" w:styleId="B5A7228517254558B59E362FBB4862E1">
    <w:name w:val="B5A7228517254558B59E362FBB4862E1"/>
  </w:style>
  <w:style w:type="paragraph" w:customStyle="1" w:styleId="49A465AF01CA4B04881A06196406CBD0">
    <w:name w:val="49A465AF01CA4B04881A06196406CBD0"/>
  </w:style>
  <w:style w:type="paragraph" w:customStyle="1" w:styleId="F508A5B36DDD4735B3C583B1EEDE8B25">
    <w:name w:val="F508A5B36DDD4735B3C583B1EEDE8B25"/>
  </w:style>
  <w:style w:type="paragraph" w:customStyle="1" w:styleId="F6D79C46F8934319A1315C9379DF0EE4">
    <w:name w:val="F6D79C46F8934319A1315C9379DF0EE4"/>
  </w:style>
  <w:style w:type="paragraph" w:customStyle="1" w:styleId="B3B433381508422C98B391F263AEB8ED">
    <w:name w:val="B3B433381508422C98B391F263AEB8ED"/>
  </w:style>
  <w:style w:type="paragraph" w:customStyle="1" w:styleId="4655F788341943CE944F149A5BEE5865">
    <w:name w:val="4655F788341943CE944F149A5BEE5865"/>
  </w:style>
  <w:style w:type="paragraph" w:customStyle="1" w:styleId="C2A6F42D0C574B5F8A0782431F247765">
    <w:name w:val="C2A6F42D0C574B5F8A0782431F247765"/>
    <w:rsid w:val="00A4525F"/>
  </w:style>
  <w:style w:type="paragraph" w:customStyle="1" w:styleId="0A0435320B7D42658D232B6E82134507">
    <w:name w:val="0A0435320B7D42658D232B6E82134507"/>
    <w:rsid w:val="00A4525F"/>
  </w:style>
  <w:style w:type="paragraph" w:customStyle="1" w:styleId="06A6C684F4EA40198ED2D23CBEAF621F">
    <w:name w:val="06A6C684F4EA40198ED2D23CBEAF621F"/>
    <w:rsid w:val="00A4525F"/>
  </w:style>
  <w:style w:type="paragraph" w:customStyle="1" w:styleId="364D2F9261D349E3BCEE9D446510CE5D">
    <w:name w:val="364D2F9261D349E3BCEE9D446510CE5D"/>
    <w:rsid w:val="00A4525F"/>
  </w:style>
  <w:style w:type="paragraph" w:customStyle="1" w:styleId="919915B483B7489ABAD05C2732B7D90E">
    <w:name w:val="919915B483B7489ABAD05C2732B7D90E"/>
    <w:rsid w:val="00A4525F"/>
  </w:style>
  <w:style w:type="paragraph" w:customStyle="1" w:styleId="1A70DF6CF44145989203D66BFC3E536E">
    <w:name w:val="1A70DF6CF44145989203D66BFC3E536E"/>
    <w:rsid w:val="00A4525F"/>
  </w:style>
  <w:style w:type="paragraph" w:customStyle="1" w:styleId="70C2EAFDDAD3481393645817ACF5922A">
    <w:name w:val="70C2EAFDDAD3481393645817ACF5922A"/>
    <w:rsid w:val="00A4525F"/>
  </w:style>
  <w:style w:type="paragraph" w:customStyle="1" w:styleId="EAC4DCC5495F4E97B52289A418CA7F2C">
    <w:name w:val="EAC4DCC5495F4E97B52289A418CA7F2C"/>
    <w:rsid w:val="00A4525F"/>
  </w:style>
  <w:style w:type="paragraph" w:customStyle="1" w:styleId="000A44EEBE274A5DA64D219891154A79">
    <w:name w:val="000A44EEBE274A5DA64D219891154A79"/>
    <w:rsid w:val="00A4525F"/>
  </w:style>
  <w:style w:type="paragraph" w:customStyle="1" w:styleId="DE8619C95EC648D8877ABCF181023425">
    <w:name w:val="DE8619C95EC648D8877ABCF181023425"/>
    <w:rsid w:val="00A4525F"/>
  </w:style>
  <w:style w:type="paragraph" w:customStyle="1" w:styleId="1098CB40A2FC410385D23A2C7A6E0627">
    <w:name w:val="1098CB40A2FC410385D23A2C7A6E0627"/>
    <w:rsid w:val="00A4525F"/>
  </w:style>
  <w:style w:type="paragraph" w:customStyle="1" w:styleId="43CA8F89653946D3BEA667233ADB8A99">
    <w:name w:val="43CA8F89653946D3BEA667233ADB8A99"/>
    <w:rsid w:val="00A4525F"/>
  </w:style>
  <w:style w:type="paragraph" w:customStyle="1" w:styleId="7EB6BB642EC941F8B81892BC607AB4A4">
    <w:name w:val="7EB6BB642EC941F8B81892BC607AB4A4"/>
    <w:rsid w:val="00A4525F"/>
  </w:style>
  <w:style w:type="paragraph" w:customStyle="1" w:styleId="E1146A05C2064FE8B4EB46FB5CCADCEB">
    <w:name w:val="E1146A05C2064FE8B4EB46FB5CCADCEB"/>
    <w:rsid w:val="00A4525F"/>
  </w:style>
  <w:style w:type="paragraph" w:customStyle="1" w:styleId="B6642767CA7145C3B9B2A7BFD2E0942B">
    <w:name w:val="B6642767CA7145C3B9B2A7BFD2E0942B"/>
    <w:rsid w:val="00A4525F"/>
  </w:style>
  <w:style w:type="paragraph" w:customStyle="1" w:styleId="23BE4DE3631F482E860FEFE86386B28D">
    <w:name w:val="23BE4DE3631F482E860FEFE86386B28D"/>
    <w:rsid w:val="00A4525F"/>
  </w:style>
  <w:style w:type="paragraph" w:customStyle="1" w:styleId="E7440625F87C47A08C60F560297BA3FE">
    <w:name w:val="E7440625F87C47A08C60F560297BA3FE"/>
    <w:rsid w:val="00A4525F"/>
  </w:style>
  <w:style w:type="paragraph" w:customStyle="1" w:styleId="742DBE3561C444BBA3CA735BBDD677CC">
    <w:name w:val="742DBE3561C444BBA3CA735BBDD677CC"/>
    <w:rsid w:val="00A4525F"/>
  </w:style>
  <w:style w:type="paragraph" w:customStyle="1" w:styleId="ED24BBE02D2B48FBA8D3CFFA00117719">
    <w:name w:val="ED24BBE02D2B48FBA8D3CFFA00117719"/>
    <w:rsid w:val="00A4525F"/>
  </w:style>
  <w:style w:type="paragraph" w:customStyle="1" w:styleId="AAFBC734D4D0457191F0638BFE315635">
    <w:name w:val="AAFBC734D4D0457191F0638BFE315635"/>
    <w:rsid w:val="00A4525F"/>
  </w:style>
  <w:style w:type="paragraph" w:customStyle="1" w:styleId="ACEBE83057A74876832E59E2E4EC6A32">
    <w:name w:val="ACEBE83057A74876832E59E2E4EC6A32"/>
    <w:rsid w:val="00A4525F"/>
  </w:style>
  <w:style w:type="paragraph" w:customStyle="1" w:styleId="B171493355F64E72A07C816D3BC3B8D2">
    <w:name w:val="B171493355F64E72A07C816D3BC3B8D2"/>
    <w:rsid w:val="00A4525F"/>
  </w:style>
  <w:style w:type="paragraph" w:customStyle="1" w:styleId="788C66B34F704A5E99C3016C71F0477B">
    <w:name w:val="788C66B34F704A5E99C3016C71F0477B"/>
    <w:rsid w:val="001A5333"/>
  </w:style>
  <w:style w:type="paragraph" w:customStyle="1" w:styleId="01639C745A09449EA9E309E678F5C367">
    <w:name w:val="01639C745A09449EA9E309E678F5C367"/>
    <w:rsid w:val="001A5333"/>
  </w:style>
  <w:style w:type="paragraph" w:customStyle="1" w:styleId="08A844D800924345AD3B078A3F680D87">
    <w:name w:val="08A844D800924345AD3B078A3F680D87"/>
    <w:rsid w:val="001A5333"/>
  </w:style>
  <w:style w:type="paragraph" w:customStyle="1" w:styleId="DB4242F3F8CB4FC086F9CB65A20B7485">
    <w:name w:val="DB4242F3F8CB4FC086F9CB65A20B7485"/>
    <w:rsid w:val="001A5333"/>
  </w:style>
  <w:style w:type="paragraph" w:customStyle="1" w:styleId="559A8B01F7524FB48ADD4941F4015050">
    <w:name w:val="559A8B01F7524FB48ADD4941F4015050"/>
    <w:rsid w:val="001A5333"/>
  </w:style>
  <w:style w:type="paragraph" w:customStyle="1" w:styleId="39839449EBE544E2B1994651795A884D">
    <w:name w:val="39839449EBE544E2B1994651795A884D"/>
    <w:rsid w:val="001A5333"/>
  </w:style>
  <w:style w:type="paragraph" w:customStyle="1" w:styleId="ADE26912F67A4A539C8CDA5B1A49798E">
    <w:name w:val="ADE26912F67A4A539C8CDA5B1A49798E"/>
    <w:rsid w:val="001A5333"/>
  </w:style>
  <w:style w:type="paragraph" w:customStyle="1" w:styleId="4402676D8CC247A298DD3D2AC3ECB9B6">
    <w:name w:val="4402676D8CC247A298DD3D2AC3ECB9B6"/>
    <w:rsid w:val="001A5333"/>
  </w:style>
  <w:style w:type="paragraph" w:customStyle="1" w:styleId="991CDCDEF7AB4225852FF7E04BA3BDFB">
    <w:name w:val="991CDCDEF7AB4225852FF7E04BA3BDFB"/>
    <w:rsid w:val="001A5333"/>
  </w:style>
  <w:style w:type="paragraph" w:customStyle="1" w:styleId="17FD65EB38244CACA3CBA4EAB1643B2E">
    <w:name w:val="17FD65EB38244CACA3CBA4EAB1643B2E"/>
    <w:rsid w:val="001A5333"/>
  </w:style>
  <w:style w:type="paragraph" w:customStyle="1" w:styleId="7518EDEA0ED8416F8F51BC80FEACEA4C">
    <w:name w:val="7518EDEA0ED8416F8F51BC80FEACEA4C"/>
    <w:rsid w:val="001A5333"/>
  </w:style>
  <w:style w:type="paragraph" w:customStyle="1" w:styleId="42F3FDBEBD35474983243EC08658AAAC">
    <w:name w:val="42F3FDBEBD35474983243EC08658AAAC"/>
    <w:rsid w:val="001A5333"/>
  </w:style>
  <w:style w:type="paragraph" w:customStyle="1" w:styleId="567FF9CE4AAE4976B9438CDB456F3A7E">
    <w:name w:val="567FF9CE4AAE4976B9438CDB456F3A7E"/>
    <w:rsid w:val="001A5333"/>
  </w:style>
  <w:style w:type="paragraph" w:customStyle="1" w:styleId="6B4BE6F5A4474249885653F8875F595C">
    <w:name w:val="6B4BE6F5A4474249885653F8875F595C"/>
    <w:rsid w:val="001A5333"/>
  </w:style>
  <w:style w:type="paragraph" w:customStyle="1" w:styleId="5C00F02EA47F49ACB1476032C31C543B">
    <w:name w:val="5C00F02EA47F49ACB1476032C31C543B"/>
    <w:rsid w:val="001A5333"/>
  </w:style>
  <w:style w:type="paragraph" w:customStyle="1" w:styleId="665D128448D54C149FBEF2859FA980C5">
    <w:name w:val="665D128448D54C149FBEF2859FA980C5"/>
    <w:rsid w:val="001A5333"/>
  </w:style>
  <w:style w:type="paragraph" w:customStyle="1" w:styleId="F472EA845EA6481881321A47239C24EA">
    <w:name w:val="F472EA845EA6481881321A47239C24EA"/>
    <w:rsid w:val="001A5333"/>
  </w:style>
  <w:style w:type="paragraph" w:customStyle="1" w:styleId="B3131A67E90B4A2196E3CF070CA966AE">
    <w:name w:val="B3131A67E90B4A2196E3CF070CA966AE"/>
    <w:rsid w:val="001A5333"/>
  </w:style>
  <w:style w:type="paragraph" w:customStyle="1" w:styleId="512908ECF0C74DE4A8C58BA152CC42D7">
    <w:name w:val="512908ECF0C74DE4A8C58BA152CC42D7"/>
    <w:rsid w:val="001A5333"/>
  </w:style>
  <w:style w:type="paragraph" w:customStyle="1" w:styleId="B6B4BCD7FAE74CA9AB53527642CC1C62">
    <w:name w:val="B6B4BCD7FAE74CA9AB53527642CC1C62"/>
    <w:rsid w:val="001A5333"/>
  </w:style>
  <w:style w:type="paragraph" w:customStyle="1" w:styleId="4ED884C61ED44350AAEF4514FB016557">
    <w:name w:val="4ED884C61ED44350AAEF4514FB016557"/>
    <w:rsid w:val="001A5333"/>
  </w:style>
  <w:style w:type="paragraph" w:customStyle="1" w:styleId="10D8BAD376E74E80980DCECC02E1821C">
    <w:name w:val="10D8BAD376E74E80980DCECC02E1821C"/>
    <w:rsid w:val="001A5333"/>
  </w:style>
  <w:style w:type="paragraph" w:customStyle="1" w:styleId="44162C7770F542AF85A75DB5C630E95C">
    <w:name w:val="44162C7770F542AF85A75DB5C630E95C"/>
    <w:rsid w:val="001A5333"/>
  </w:style>
  <w:style w:type="paragraph" w:customStyle="1" w:styleId="4372C618B5574F519D0171CF003F93C8">
    <w:name w:val="4372C618B5574F519D0171CF003F93C8"/>
    <w:rsid w:val="001A5333"/>
  </w:style>
  <w:style w:type="paragraph" w:customStyle="1" w:styleId="57A06F59249340B09DFF091C4FAED795">
    <w:name w:val="57A06F59249340B09DFF091C4FAED795"/>
    <w:rsid w:val="001A5333"/>
  </w:style>
  <w:style w:type="paragraph" w:customStyle="1" w:styleId="3936F18D8EE4495086413E63AB0686DD">
    <w:name w:val="3936F18D8EE4495086413E63AB0686DD"/>
    <w:rsid w:val="001A5333"/>
  </w:style>
  <w:style w:type="paragraph" w:customStyle="1" w:styleId="523D034915EB43B0BCA1844F9AAFFA6C">
    <w:name w:val="523D034915EB43B0BCA1844F9AAFFA6C"/>
    <w:rsid w:val="001A5333"/>
  </w:style>
  <w:style w:type="paragraph" w:customStyle="1" w:styleId="3EC49B046BC7451D8EE12132449273FA">
    <w:name w:val="3EC49B046BC7451D8EE12132449273FA"/>
    <w:rsid w:val="00BA23F6"/>
  </w:style>
  <w:style w:type="paragraph" w:customStyle="1" w:styleId="8A5F010A6A2A49ECBC31ADE69BB99F0F">
    <w:name w:val="8A5F010A6A2A49ECBC31ADE69BB99F0F"/>
    <w:rsid w:val="00BA23F6"/>
  </w:style>
  <w:style w:type="paragraph" w:customStyle="1" w:styleId="027DF312D5DA4CCB8179A70E014E77E8">
    <w:name w:val="027DF312D5DA4CCB8179A70E014E77E8"/>
    <w:rsid w:val="00BA23F6"/>
  </w:style>
  <w:style w:type="paragraph" w:customStyle="1" w:styleId="0EA1F5BE1D8D4D0A86160EEAF774C77F">
    <w:name w:val="0EA1F5BE1D8D4D0A86160EEAF774C77F"/>
    <w:rsid w:val="00BA23F6"/>
  </w:style>
  <w:style w:type="paragraph" w:customStyle="1" w:styleId="E6AFE29B1CE7496B9D870D2C10104DE8">
    <w:name w:val="E6AFE29B1CE7496B9D870D2C10104DE8"/>
    <w:rsid w:val="00BA23F6"/>
  </w:style>
  <w:style w:type="paragraph" w:customStyle="1" w:styleId="9211E14FFAA04EFD940B2CA784833476">
    <w:name w:val="9211E14FFAA04EFD940B2CA784833476"/>
    <w:rsid w:val="00BA23F6"/>
  </w:style>
  <w:style w:type="paragraph" w:customStyle="1" w:styleId="F8FC6980F179430F988A88DD36793400">
    <w:name w:val="F8FC6980F179430F988A88DD36793400"/>
    <w:rsid w:val="008E2BE7"/>
  </w:style>
  <w:style w:type="paragraph" w:customStyle="1" w:styleId="A71B12CAA6244FC49A18BD11EA742769">
    <w:name w:val="A71B12CAA6244FC49A18BD11EA742769"/>
    <w:rsid w:val="008E2BE7"/>
  </w:style>
  <w:style w:type="paragraph" w:customStyle="1" w:styleId="744AC3CBAD904322B233940361BEFAEF">
    <w:name w:val="744AC3CBAD904322B233940361BEFAEF"/>
    <w:rsid w:val="008E2BE7"/>
  </w:style>
  <w:style w:type="paragraph" w:customStyle="1" w:styleId="CDE96D16EDCB48A285B5B1884BCB5BEE">
    <w:name w:val="CDE96D16EDCB48A285B5B1884BCB5BEE"/>
    <w:rsid w:val="008E2BE7"/>
  </w:style>
  <w:style w:type="paragraph" w:customStyle="1" w:styleId="396F18EA649E411D84729A70C7CF9B8C">
    <w:name w:val="396F18EA649E411D84729A70C7CF9B8C"/>
    <w:rsid w:val="008E2BE7"/>
  </w:style>
  <w:style w:type="paragraph" w:customStyle="1" w:styleId="9CAF340A65BA452CA9A0A4FE94CE833B">
    <w:name w:val="9CAF340A65BA452CA9A0A4FE94CE833B"/>
    <w:rsid w:val="008E2BE7"/>
  </w:style>
  <w:style w:type="paragraph" w:customStyle="1" w:styleId="88CCC2FB3DB54486A9683F938B2BC912">
    <w:name w:val="88CCC2FB3DB54486A9683F938B2BC912"/>
    <w:rsid w:val="008E2BE7"/>
  </w:style>
  <w:style w:type="paragraph" w:customStyle="1" w:styleId="3197191F2D524FA7BCF5680130D91817">
    <w:name w:val="3197191F2D524FA7BCF5680130D91817"/>
    <w:rsid w:val="008E2BE7"/>
  </w:style>
  <w:style w:type="paragraph" w:customStyle="1" w:styleId="FDBF182FBCDA4D17B5BAF6F5C6F4BDE6">
    <w:name w:val="FDBF182FBCDA4D17B5BAF6F5C6F4BDE6"/>
    <w:rsid w:val="008E2BE7"/>
  </w:style>
  <w:style w:type="paragraph" w:customStyle="1" w:styleId="321D3AD462EB4C3A8CB636CD93338C93">
    <w:name w:val="321D3AD462EB4C3A8CB636CD93338C93"/>
    <w:rsid w:val="008E2BE7"/>
  </w:style>
  <w:style w:type="paragraph" w:customStyle="1" w:styleId="5C7A185EF0A3484B9B54569907FD86A8">
    <w:name w:val="5C7A185EF0A3484B9B54569907FD86A8"/>
    <w:rsid w:val="008E2BE7"/>
  </w:style>
  <w:style w:type="paragraph" w:customStyle="1" w:styleId="BFD1D3EFF578499BAEF7D321C4782CE8">
    <w:name w:val="BFD1D3EFF578499BAEF7D321C4782CE8"/>
    <w:rsid w:val="008E2BE7"/>
  </w:style>
  <w:style w:type="paragraph" w:customStyle="1" w:styleId="D6B01936A1754CAFA9D3A2E1872C063B">
    <w:name w:val="D6B01936A1754CAFA9D3A2E1872C063B"/>
    <w:rsid w:val="008E2BE7"/>
  </w:style>
  <w:style w:type="paragraph" w:customStyle="1" w:styleId="ED2A183B6A394683971A1C5AB720DD45">
    <w:name w:val="ED2A183B6A394683971A1C5AB720DD45"/>
    <w:rsid w:val="008E2BE7"/>
  </w:style>
  <w:style w:type="paragraph" w:customStyle="1" w:styleId="991EF83E9D934CAA8CE157DE86960DC9">
    <w:name w:val="991EF83E9D934CAA8CE157DE86960DC9"/>
    <w:rsid w:val="008E2BE7"/>
  </w:style>
  <w:style w:type="paragraph" w:customStyle="1" w:styleId="825718387E2E46FFA86DFC4845BA19F5">
    <w:name w:val="825718387E2E46FFA86DFC4845BA19F5"/>
    <w:rsid w:val="008E2BE7"/>
  </w:style>
  <w:style w:type="paragraph" w:customStyle="1" w:styleId="1F27443878A94D25A2F97A5146BC3A14">
    <w:name w:val="1F27443878A94D25A2F97A5146BC3A14"/>
    <w:rsid w:val="008E2BE7"/>
  </w:style>
  <w:style w:type="paragraph" w:customStyle="1" w:styleId="803E9331F0414D30B9763DD56C9305C3">
    <w:name w:val="803E9331F0414D30B9763DD56C9305C3"/>
    <w:rsid w:val="008E2BE7"/>
  </w:style>
  <w:style w:type="paragraph" w:customStyle="1" w:styleId="F344F7DA99504DC2B0E422CA3543F735">
    <w:name w:val="F344F7DA99504DC2B0E422CA3543F735"/>
    <w:rsid w:val="00123B06"/>
  </w:style>
  <w:style w:type="paragraph" w:customStyle="1" w:styleId="C47B5DD8249F4E32B75E4D6FE90FF554">
    <w:name w:val="C47B5DD8249F4E32B75E4D6FE90FF554"/>
    <w:rsid w:val="00123B06"/>
  </w:style>
  <w:style w:type="paragraph" w:customStyle="1" w:styleId="3DBAC736B9C247FF882D266CF6D9DE3B">
    <w:name w:val="3DBAC736B9C247FF882D266CF6D9DE3B"/>
    <w:rsid w:val="00123B06"/>
  </w:style>
  <w:style w:type="paragraph" w:customStyle="1" w:styleId="D5E9D5D511A64799BCCD00441C92AD24">
    <w:name w:val="D5E9D5D511A64799BCCD00441C92AD24"/>
    <w:rsid w:val="00123B06"/>
  </w:style>
  <w:style w:type="paragraph" w:customStyle="1" w:styleId="8FA3BDF14E6C4564B9D19D55D128E613">
    <w:name w:val="8FA3BDF14E6C4564B9D19D55D128E613"/>
    <w:rsid w:val="00123B06"/>
  </w:style>
  <w:style w:type="paragraph" w:customStyle="1" w:styleId="AF0152829551470DAFDFC10F4E190360">
    <w:name w:val="AF0152829551470DAFDFC10F4E190360"/>
    <w:rsid w:val="00123B06"/>
  </w:style>
  <w:style w:type="paragraph" w:customStyle="1" w:styleId="51A9FAC2DDB142EAB23AABCF9666CAFF">
    <w:name w:val="51A9FAC2DDB142EAB23AABCF9666CAFF"/>
    <w:rsid w:val="00123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Github.com/willtepes</CompanyAddress>
  <CompanyPhone>425.442.6947</CompanyPhone>
  <CompanyFax>LINKEDIN.COM/IN/WILLHOMAN</CompanyFax>
  <CompanyEmail>will.homan@hotmail.com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w:rsidRDefault="003A0406"&gt;&lt;w:r&gt;&lt;w:t&gt;Will Homan&lt;/w:t&gt;&lt;/w:r&gt;&lt;/w:p&gt;&lt;w:sectPr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w:val="32"/&gt;&lt;/w:rPr&gt;&lt;/w:style&gt;&lt;w:style w:type="character" w:styleId="Mention"&gt;&lt;w:name w:val="Mention"/&gt;&lt;w:basedOn w:val="DefaultParagraphFont"/&gt;&lt;w:uiPriority w:val="99"/&gt;&lt;w:semiHidden/&gt;&lt;w:unhideWhenUsed/&gt;&lt;w:rsid w:val="00135169"/&gt;&lt;w:rPr&gt;&lt;w:color w:val="2B579A"/&gt;&lt;w:shd w:val="clear" w:color="auto" w:fill="E6E6E6"/&gt;&lt;/w:rPr&gt;&lt;/w:style&gt;&lt;/w:styles&gt;&lt;/pkg:xmlData&gt;&lt;/pkg:part&gt;&lt;pkg:part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E91E5-EA62-4524-829F-603ED2F0916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0262f94-9f35-4ac3-9a90-690165a166b7"/>
    <ds:schemaRef ds:uri="a4f35948-e619-41b3-aa29-22878b09cfd2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382267A-3EE9-4BE1-BB76-92DB65ED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William Homan</dc:creator>
  <cp:keywords/>
  <dc:description>https://willtepes.github.io/resume-viewer
						              Bellevue, WA</dc:description>
  <cp:lastModifiedBy>Kirsten Homan</cp:lastModifiedBy>
  <cp:revision>3</cp:revision>
  <cp:lastPrinted>2017-04-20T00:27:00Z</cp:lastPrinted>
  <dcterms:created xsi:type="dcterms:W3CDTF">2017-08-06T22:46:00Z</dcterms:created>
  <dcterms:modified xsi:type="dcterms:W3CDTF">2017-08-08T20:29:00Z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