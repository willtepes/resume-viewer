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B9F5C" w14:textId="187A5574" w:rsidR="00A61529" w:rsidRPr="00A61529" w:rsidRDefault="001F21F8" w:rsidP="00A61529">
      <w:pPr>
        <w:spacing w:after="0" w:line="240" w:lineRule="auto"/>
        <w:jc w:val="right"/>
        <w:rPr>
          <w:rFonts w:ascii="Century Schoolbook" w:eastAsia="Century Schoolbook" w:hAnsi="Century Schoolbook" w:cs="Times New Roman"/>
          <w:color w:val="595959"/>
          <w:kern w:val="20"/>
          <w:sz w:val="18"/>
          <w:szCs w:val="20"/>
          <w:lang w:eastAsia="ja-JP"/>
        </w:rPr>
      </w:pPr>
      <w:r>
        <w:rPr>
          <w:rFonts w:ascii="Century Schoolbook" w:eastAsia="Century Schoolbook" w:hAnsi="Century Schoolbook" w:cs="Times New Roman"/>
          <w:color w:val="595959"/>
          <w:kern w:val="20"/>
          <w:sz w:val="18"/>
          <w:szCs w:val="20"/>
          <w:lang w:eastAsia="ja-JP"/>
        </w:rPr>
        <w:t xml:space="preserve">Will Homan, </w:t>
      </w:r>
      <w:r w:rsidR="00C02087">
        <w:rPr>
          <w:rFonts w:ascii="Century Schoolbook" w:eastAsia="Century Schoolbook" w:hAnsi="Century Schoolbook" w:cs="Times New Roman"/>
          <w:color w:val="595959"/>
          <w:kern w:val="20"/>
          <w:sz w:val="18"/>
          <w:szCs w:val="20"/>
          <w:lang w:eastAsia="ja-JP"/>
        </w:rPr>
        <w:t>Bellevue</w:t>
      </w:r>
      <w:r w:rsidR="00A61529" w:rsidRPr="00A61529">
        <w:rPr>
          <w:rFonts w:ascii="Century Schoolbook" w:eastAsia="Century Schoolbook" w:hAnsi="Century Schoolbook" w:cs="Times New Roman"/>
          <w:color w:val="595959"/>
          <w:kern w:val="20"/>
          <w:sz w:val="18"/>
          <w:szCs w:val="20"/>
          <w:lang w:eastAsia="ja-JP"/>
        </w:rPr>
        <w:t xml:space="preserve"> WA </w:t>
      </w:r>
    </w:p>
    <w:p w14:paraId="34AD3569" w14:textId="57EA66E8" w:rsidR="00A61529" w:rsidRPr="00A61529" w:rsidRDefault="00692A28" w:rsidP="00A61529">
      <w:pPr>
        <w:spacing w:after="0" w:line="240" w:lineRule="auto"/>
        <w:jc w:val="right"/>
        <w:rPr>
          <w:rFonts w:ascii="Century Schoolbook" w:eastAsia="Century Schoolbook" w:hAnsi="Century Schoolbook" w:cs="Times New Roman"/>
          <w:color w:val="595959"/>
          <w:kern w:val="20"/>
          <w:sz w:val="18"/>
          <w:szCs w:val="20"/>
          <w:lang w:eastAsia="ja-JP"/>
        </w:rPr>
      </w:pPr>
      <w:hyperlink r:id="rId8" w:history="1">
        <w:r w:rsidR="00513DEF" w:rsidRPr="00F42311">
          <w:rPr>
            <w:rStyle w:val="Hyperlink"/>
            <w:rFonts w:ascii="Century Schoolbook" w:eastAsia="Times New Roman" w:hAnsi="Century Schoolbook" w:cs="Times New Roman"/>
            <w:kern w:val="20"/>
            <w:sz w:val="18"/>
            <w:szCs w:val="18"/>
            <w:lang w:eastAsia="ja-JP"/>
          </w:rPr>
          <w:t>https://www.linkedin.com/in/willhoman</w:t>
        </w:r>
      </w:hyperlink>
      <w:r w:rsidR="00513DEF">
        <w:rPr>
          <w:rFonts w:ascii="Century Schoolbook" w:eastAsia="Times New Roman" w:hAnsi="Century Schoolbook" w:cs="Times New Roman"/>
          <w:color w:val="6F6F74"/>
          <w:kern w:val="20"/>
          <w:sz w:val="18"/>
          <w:szCs w:val="18"/>
          <w:lang w:eastAsia="ja-JP"/>
        </w:rPr>
        <w:t xml:space="preserve"> </w:t>
      </w:r>
    </w:p>
    <w:p w14:paraId="73E6BE54" w14:textId="77777777" w:rsidR="00A61529" w:rsidRPr="00A61529" w:rsidRDefault="00A61529" w:rsidP="00A61529">
      <w:pPr>
        <w:spacing w:after="0" w:line="240" w:lineRule="auto"/>
        <w:jc w:val="right"/>
        <w:rPr>
          <w:rFonts w:ascii="Century Schoolbook" w:eastAsia="Century Schoolbook" w:hAnsi="Century Schoolbook" w:cs="Times New Roman"/>
          <w:color w:val="595959"/>
          <w:kern w:val="20"/>
          <w:sz w:val="18"/>
          <w:szCs w:val="20"/>
          <w:lang w:eastAsia="ja-JP"/>
        </w:rPr>
      </w:pPr>
      <w:r w:rsidRPr="00A61529">
        <w:rPr>
          <w:rFonts w:ascii="Century Schoolbook" w:eastAsia="Century Schoolbook" w:hAnsi="Century Schoolbook" w:cs="Times New Roman"/>
          <w:color w:val="595959"/>
          <w:kern w:val="20"/>
          <w:sz w:val="18"/>
          <w:szCs w:val="20"/>
          <w:lang w:eastAsia="ja-JP"/>
        </w:rPr>
        <w:t>425-442-6947</w:t>
      </w:r>
    </w:p>
    <w:p w14:paraId="76209DC4" w14:textId="230EC88A" w:rsidR="00A61529" w:rsidRDefault="00692A28" w:rsidP="00A61529">
      <w:pPr>
        <w:spacing w:after="0" w:line="240" w:lineRule="auto"/>
        <w:jc w:val="right"/>
        <w:rPr>
          <w:rFonts w:ascii="Century Schoolbook" w:eastAsia="Century Schoolbook" w:hAnsi="Century Schoolbook" w:cs="Times New Roman"/>
          <w:color w:val="6F6F74"/>
          <w:kern w:val="20"/>
          <w:sz w:val="18"/>
          <w:szCs w:val="20"/>
          <w:lang w:eastAsia="ja-JP"/>
        </w:rPr>
      </w:pPr>
      <w:hyperlink r:id="rId9" w:history="1">
        <w:r w:rsidR="008D7EF9" w:rsidRPr="008E086A">
          <w:rPr>
            <w:rStyle w:val="Hyperlink"/>
            <w:rFonts w:ascii="Century Schoolbook" w:eastAsia="Century Schoolbook" w:hAnsi="Century Schoolbook" w:cs="Times New Roman"/>
            <w:kern w:val="20"/>
            <w:sz w:val="18"/>
            <w:szCs w:val="20"/>
            <w:lang w:eastAsia="ja-JP"/>
          </w:rPr>
          <w:t>will.homan@hotmail.com</w:t>
        </w:r>
      </w:hyperlink>
    </w:p>
    <w:p w14:paraId="2877C40B" w14:textId="0CEE3288" w:rsidR="00513DEF" w:rsidRPr="00A61529" w:rsidRDefault="00692A28" w:rsidP="00513DEF">
      <w:pPr>
        <w:spacing w:after="0" w:line="240" w:lineRule="auto"/>
        <w:jc w:val="right"/>
        <w:rPr>
          <w:rFonts w:ascii="Century Schoolbook" w:eastAsia="Century Schoolbook" w:hAnsi="Century Schoolbook" w:cs="Times New Roman"/>
          <w:color w:val="6F6F74"/>
          <w:kern w:val="20"/>
          <w:sz w:val="18"/>
          <w:szCs w:val="20"/>
          <w:lang w:eastAsia="ja-JP"/>
        </w:rPr>
      </w:pPr>
      <w:hyperlink r:id="rId10" w:history="1">
        <w:r w:rsidR="00513DEF" w:rsidRPr="00F42311">
          <w:rPr>
            <w:rStyle w:val="Hyperlink"/>
            <w:rFonts w:ascii="Century Schoolbook" w:eastAsia="Century Schoolbook" w:hAnsi="Century Schoolbook" w:cs="Times New Roman"/>
            <w:kern w:val="20"/>
            <w:sz w:val="18"/>
            <w:szCs w:val="20"/>
            <w:lang w:eastAsia="ja-JP"/>
          </w:rPr>
          <w:t>https://github.com/willtepes</w:t>
        </w:r>
      </w:hyperlink>
      <w:r w:rsidR="00513DEF">
        <w:rPr>
          <w:rFonts w:ascii="Century Schoolbook" w:eastAsia="Century Schoolbook" w:hAnsi="Century Schoolbook" w:cs="Times New Roman"/>
          <w:color w:val="6F6F74"/>
          <w:kern w:val="20"/>
          <w:sz w:val="18"/>
          <w:szCs w:val="20"/>
          <w:lang w:eastAsia="ja-JP"/>
        </w:rPr>
        <w:t>/</w:t>
      </w:r>
      <w:r w:rsidR="00513DEF" w:rsidRPr="00513DEF">
        <w:rPr>
          <w:rFonts w:ascii="Century Schoolbook" w:eastAsia="Century Schoolbook" w:hAnsi="Century Schoolbook" w:cs="Times New Roman"/>
          <w:color w:val="6F6F74"/>
          <w:kern w:val="20"/>
          <w:sz w:val="18"/>
          <w:szCs w:val="20"/>
          <w:lang w:eastAsia="ja-JP"/>
        </w:rPr>
        <w:t xml:space="preserve"> </w:t>
      </w:r>
      <w:hyperlink r:id="rId11" w:history="1">
        <w:r w:rsidR="00513DEF" w:rsidRPr="00F42311">
          <w:rPr>
            <w:rStyle w:val="Hyperlink"/>
            <w:rFonts w:ascii="Century Schoolbook" w:eastAsia="Century Schoolbook" w:hAnsi="Century Schoolbook" w:cs="Times New Roman"/>
            <w:kern w:val="20"/>
            <w:sz w:val="18"/>
            <w:szCs w:val="20"/>
            <w:lang w:eastAsia="ja-JP"/>
          </w:rPr>
          <w:t>https://willtepes.github.io/</w:t>
        </w:r>
      </w:hyperlink>
      <w:r w:rsidR="00513DEF">
        <w:rPr>
          <w:rFonts w:ascii="Century Schoolbook" w:eastAsia="Century Schoolbook" w:hAnsi="Century Schoolbook" w:cs="Times New Roman"/>
          <w:color w:val="6F6F74"/>
          <w:kern w:val="20"/>
          <w:sz w:val="18"/>
          <w:szCs w:val="20"/>
          <w:lang w:eastAsia="ja-JP"/>
        </w:rPr>
        <w:t xml:space="preserve"> </w:t>
      </w:r>
    </w:p>
    <w:p w14:paraId="1142D4BF" w14:textId="3050677A" w:rsidR="00513DEF" w:rsidRPr="00A61529" w:rsidRDefault="00513DEF" w:rsidP="00513DEF">
      <w:pPr>
        <w:spacing w:after="0" w:line="240" w:lineRule="auto"/>
        <w:rPr>
          <w:rFonts w:ascii="Century Schoolbook" w:eastAsia="Century Schoolbook" w:hAnsi="Century Schoolbook" w:cs="Times New Roman"/>
          <w:color w:val="6F6F74"/>
          <w:kern w:val="20"/>
          <w:sz w:val="18"/>
          <w:szCs w:val="20"/>
          <w:lang w:eastAsia="ja-JP"/>
        </w:rPr>
      </w:pPr>
    </w:p>
    <w:p w14:paraId="5C514EC7" w14:textId="0F8BC519" w:rsidR="00A61529" w:rsidRPr="00A61529" w:rsidRDefault="0024653F" w:rsidP="00A61529">
      <w:pPr>
        <w:pBdr>
          <w:top w:val="single" w:sz="4" w:space="4" w:color="6F6F74"/>
          <w:left w:val="single" w:sz="4" w:space="6" w:color="6F6F74"/>
          <w:bottom w:val="single" w:sz="4" w:space="4" w:color="6F6F74"/>
          <w:right w:val="single" w:sz="4" w:space="6" w:color="6F6F74"/>
        </w:pBdr>
        <w:shd w:val="clear" w:color="auto" w:fill="6F6F74"/>
        <w:spacing w:before="240" w:after="80" w:line="240" w:lineRule="auto"/>
        <w:ind w:left="144" w:right="144"/>
        <w:rPr>
          <w:rFonts w:ascii="Century Schoolbook" w:eastAsia="Times New Roman" w:hAnsi="Century Schoolbook" w:cs="Times New Roman"/>
          <w:caps/>
          <w:color w:val="FFFFFF"/>
          <w:kern w:val="20"/>
          <w:sz w:val="28"/>
          <w:szCs w:val="28"/>
          <w:lang w:eastAsia="ja-JP"/>
        </w:rPr>
      </w:pPr>
      <w:r>
        <w:rPr>
          <w:rFonts w:ascii="Century Schoolbook" w:eastAsia="Times New Roman" w:hAnsi="Century Schoolbook" w:cs="Times New Roman"/>
          <w:caps/>
          <w:color w:val="FFFFFF"/>
          <w:kern w:val="20"/>
          <w:sz w:val="28"/>
          <w:szCs w:val="28"/>
          <w:lang w:eastAsia="ja-JP"/>
        </w:rPr>
        <w:t>Will Homan (</w:t>
      </w:r>
      <w:r w:rsidR="005C4E5F">
        <w:rPr>
          <w:rFonts w:ascii="Century Schoolbook" w:eastAsia="Times New Roman" w:hAnsi="Century Schoolbook" w:cs="Times New Roman"/>
          <w:caps/>
          <w:color w:val="FFFFFF"/>
          <w:kern w:val="20"/>
          <w:sz w:val="28"/>
          <w:szCs w:val="28"/>
          <w:lang w:eastAsia="ja-JP"/>
        </w:rPr>
        <w:t>WEB Developer</w:t>
      </w:r>
      <w:r w:rsidR="00A61529" w:rsidRPr="00A61529">
        <w:rPr>
          <w:rFonts w:ascii="Century Schoolbook" w:eastAsia="Times New Roman" w:hAnsi="Century Schoolbook" w:cs="Times New Roman"/>
          <w:caps/>
          <w:color w:val="FFFFFF"/>
          <w:kern w:val="20"/>
          <w:sz w:val="28"/>
          <w:szCs w:val="28"/>
          <w:lang w:eastAsia="ja-JP"/>
        </w:rPr>
        <w:t>)</w:t>
      </w:r>
    </w:p>
    <w:tbl>
      <w:tblPr>
        <w:tblStyle w:val="ResumeTable"/>
        <w:tblW w:w="5010" w:type="pct"/>
        <w:tblLayout w:type="fixed"/>
        <w:tblLook w:val="04A0" w:firstRow="1" w:lastRow="0" w:firstColumn="1" w:lastColumn="0" w:noHBand="0" w:noVBand="1"/>
        <w:tblDescription w:val="Resume"/>
      </w:tblPr>
      <w:tblGrid>
        <w:gridCol w:w="2070"/>
        <w:gridCol w:w="90"/>
        <w:gridCol w:w="8662"/>
      </w:tblGrid>
      <w:tr w:rsidR="00A61529" w:rsidRPr="00A61529" w14:paraId="4D50487C" w14:textId="77777777" w:rsidTr="00692A28">
        <w:trPr>
          <w:trHeight w:val="783"/>
        </w:trPr>
        <w:tc>
          <w:tcPr>
            <w:tcW w:w="2070" w:type="dxa"/>
          </w:tcPr>
          <w:p w14:paraId="36481BC2" w14:textId="756E6564" w:rsidR="00A61529" w:rsidRPr="00A61529" w:rsidRDefault="00B20434" w:rsidP="00A61529">
            <w:pPr>
              <w:jc w:val="center"/>
              <w:outlineLvl w:val="0"/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</w:pPr>
            <w:r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  <w:t>Summary</w:t>
            </w:r>
          </w:p>
          <w:p w14:paraId="3160CA2D" w14:textId="7F0707C6" w:rsidR="00A61529" w:rsidRPr="00A61529" w:rsidRDefault="00A61529" w:rsidP="00692A28">
            <w:pPr>
              <w:rPr>
                <w:rFonts w:ascii="Century Schoolbook" w:eastAsia="Century Schoolbook" w:hAnsi="Century Schoolbook" w:cs="Times New Roman"/>
                <w:kern w:val="20"/>
              </w:rPr>
            </w:pPr>
          </w:p>
        </w:tc>
        <w:tc>
          <w:tcPr>
            <w:tcW w:w="90" w:type="dxa"/>
          </w:tcPr>
          <w:p w14:paraId="6938FB9C" w14:textId="77777777" w:rsidR="00A61529" w:rsidRPr="00A61529" w:rsidRDefault="00A61529" w:rsidP="00A61529">
            <w:pPr>
              <w:rPr>
                <w:rFonts w:ascii="Century Schoolbook" w:eastAsia="Century Schoolbook" w:hAnsi="Century Schoolbook" w:cs="Times New Roman"/>
                <w:kern w:val="20"/>
              </w:rPr>
            </w:pPr>
          </w:p>
        </w:tc>
        <w:tc>
          <w:tcPr>
            <w:tcW w:w="8662" w:type="dxa"/>
          </w:tcPr>
          <w:p w14:paraId="4A1972A7" w14:textId="4CE75098" w:rsidR="00A61529" w:rsidRPr="00D56640" w:rsidRDefault="00D56640" w:rsidP="00DA47FC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</w:pPr>
            <w:r w:rsidRPr="00D5664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Technically sophisticated recent</w:t>
            </w:r>
            <w:r w:rsidR="00FB33BC" w:rsidRPr="00D5664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  <w:r w:rsidRPr="00D5664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boot camp graduate</w:t>
            </w:r>
            <w:r w:rsidR="00FB33BC" w:rsidRPr="00D5664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  <w:r w:rsidR="00AC5D48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with a background in IT</w:t>
            </w:r>
            <w:r w:rsidR="005B4617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support</w:t>
            </w:r>
            <w:r w:rsidR="00FB33BC" w:rsidRPr="00D5664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. </w:t>
            </w:r>
            <w:r w:rsidR="00A61529" w:rsidRPr="00D5664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S</w:t>
            </w:r>
            <w:r w:rsidR="00B30170" w:rsidRPr="00D5664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eeking </w:t>
            </w:r>
            <w:r w:rsidR="00692A28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to bring my passion for building cool stuff to a</w:t>
            </w:r>
            <w:r w:rsidR="005B4617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team</w:t>
            </w:r>
            <w:r w:rsidR="00624A7F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  <w:r w:rsidR="00FB33BC" w:rsidRPr="00D5664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that allows me to utilize what I have learned while continuing to expand my skill</w:t>
            </w:r>
            <w:r w:rsidR="00D4105C" w:rsidRPr="00D5664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  <w:r w:rsidR="00FB33BC" w:rsidRPr="00D5664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set.</w:t>
            </w:r>
            <w:bookmarkStart w:id="0" w:name="_GoBack"/>
            <w:bookmarkEnd w:id="0"/>
          </w:p>
        </w:tc>
      </w:tr>
      <w:tr w:rsidR="00A61529" w:rsidRPr="00A61529" w14:paraId="1B24B9DF" w14:textId="77777777" w:rsidTr="00692A28">
        <w:trPr>
          <w:trHeight w:val="701"/>
        </w:trPr>
        <w:tc>
          <w:tcPr>
            <w:tcW w:w="2070" w:type="dxa"/>
          </w:tcPr>
          <w:p w14:paraId="1BF99265" w14:textId="1128B3C0" w:rsidR="00A61529" w:rsidRPr="00A61529" w:rsidRDefault="008D7EF9" w:rsidP="00A61529">
            <w:pPr>
              <w:jc w:val="center"/>
              <w:outlineLvl w:val="0"/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</w:pPr>
            <w:r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  <w:t>Technical Skills</w:t>
            </w:r>
          </w:p>
        </w:tc>
        <w:tc>
          <w:tcPr>
            <w:tcW w:w="90" w:type="dxa"/>
          </w:tcPr>
          <w:p w14:paraId="5071DBE5" w14:textId="77777777" w:rsidR="00A61529" w:rsidRPr="00A61529" w:rsidRDefault="00A61529" w:rsidP="00A61529">
            <w:pPr>
              <w:rPr>
                <w:rFonts w:ascii="Century Schoolbook" w:eastAsia="Century Schoolbook" w:hAnsi="Century Schoolbook" w:cs="Times New Roman"/>
                <w:kern w:val="20"/>
              </w:rPr>
            </w:pPr>
          </w:p>
        </w:tc>
        <w:tc>
          <w:tcPr>
            <w:tcW w:w="8662" w:type="dxa"/>
          </w:tcPr>
          <w:p w14:paraId="123AA602" w14:textId="4B1D1A85" w:rsidR="00393712" w:rsidRDefault="00350794" w:rsidP="00B246B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</w:pPr>
            <w:r w:rsidRPr="00025E09"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>Languages: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  <w:r w:rsidR="009F1FEB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Python ▪ JavaScript</w:t>
            </w:r>
            <w:r w:rsidR="00A61529" w:rsidRPr="00A6152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▪ </w:t>
            </w:r>
            <w:r w:rsidR="009F1FEB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C#</w:t>
            </w:r>
            <w:r w:rsidR="00A61529" w:rsidRPr="00A6152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▪ </w:t>
            </w:r>
            <w:r w:rsidR="009F1FEB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HTML/CSS </w:t>
            </w:r>
          </w:p>
          <w:p w14:paraId="03C911D5" w14:textId="793F72D6" w:rsidR="00187673" w:rsidRDefault="00025E09" w:rsidP="00B246B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</w:pPr>
            <w:r w:rsidRPr="00025E09"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>Frameworks: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  <w:r w:rsidR="009F1FEB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Express.js</w:t>
            </w:r>
            <w:r w:rsidR="008D7EF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  <w:r w:rsidR="00A61529" w:rsidRPr="00A6152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 w:rsidR="00AD76D5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Angula</w:t>
            </w:r>
            <w:r w:rsidR="00E84728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rJS</w:t>
            </w:r>
            <w:r w:rsidR="00A61529" w:rsidRPr="00A6152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▪ </w:t>
            </w:r>
            <w:r w:rsidR="009F1FEB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ASP.NET Core </w:t>
            </w:r>
            <w:r w:rsidR="00A61529" w:rsidRPr="00A6152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 w:rsidR="009F1FEB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Entity Framework Core</w:t>
            </w:r>
            <w:r w:rsidR="00A61529" w:rsidRPr="00A6152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</w:p>
          <w:p w14:paraId="3E2BE55C" w14:textId="5CA086A9" w:rsidR="00393712" w:rsidRDefault="00187673" w:rsidP="00B246B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</w:pP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   </w:t>
            </w:r>
            <w:r w:rsidR="00A61529" w:rsidRPr="00A6152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 w:rsidR="00025E0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  <w:r w:rsidR="009F1FEB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Django</w:t>
            </w:r>
            <w:r w:rsidR="00025E0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  <w:r w:rsidR="00025E09" w:rsidRPr="00271FC5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 w:rsidR="00025E0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NancyFX </w:t>
            </w:r>
            <w:r w:rsidR="00025E09" w:rsidRPr="00025E0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 Flask</w:t>
            </w:r>
          </w:p>
          <w:p w14:paraId="1EBDCDF9" w14:textId="3284DAD3" w:rsidR="00A61529" w:rsidRDefault="00187673" w:rsidP="00B246B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</w:pPr>
            <w:r w:rsidRPr="00187673"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>Database: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MySQL</w:t>
            </w:r>
            <w:r w:rsidRPr="00A6152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▪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MongoDB </w:t>
            </w:r>
            <w:r w:rsidRPr="00271FC5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Dapper ORM</w:t>
            </w:r>
            <w:r w:rsidRPr="00271FC5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</w:t>
            </w:r>
            <w:r w:rsidR="00AF58AA" w:rsidRPr="00271FC5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 w:rsidR="00AF58AA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SQLite</w:t>
            </w:r>
          </w:p>
          <w:p w14:paraId="3B0DCAAA" w14:textId="189E1FE9" w:rsidR="00187673" w:rsidRPr="00187673" w:rsidRDefault="00187673" w:rsidP="00B246B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</w:pPr>
            <w:r w:rsidRPr="00187673"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>Other:</w:t>
            </w:r>
            <w:r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 xml:space="preserve"> </w:t>
            </w:r>
            <w:r w:rsidRPr="00A61529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jQuery </w:t>
            </w:r>
            <w:r w:rsidRPr="00271FC5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Git </w:t>
            </w:r>
            <w:r w:rsidRPr="00271FC5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GitHub </w:t>
            </w:r>
            <w:r w:rsidRPr="00271FC5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Bower </w:t>
            </w:r>
            <w:r w:rsidRPr="00271FC5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▪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Node.js</w:t>
            </w:r>
          </w:p>
        </w:tc>
      </w:tr>
      <w:tr w:rsidR="00393712" w:rsidRPr="00A61529" w14:paraId="4944AAF1" w14:textId="77777777" w:rsidTr="00692A28">
        <w:trPr>
          <w:trHeight w:val="701"/>
        </w:trPr>
        <w:tc>
          <w:tcPr>
            <w:tcW w:w="2070" w:type="dxa"/>
          </w:tcPr>
          <w:p w14:paraId="24DB7F1C" w14:textId="26E9F7C4" w:rsidR="00393712" w:rsidRDefault="00393712" w:rsidP="00A61529">
            <w:pPr>
              <w:jc w:val="center"/>
              <w:outlineLvl w:val="0"/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</w:pPr>
            <w:r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  <w:t>Web Development Experience</w:t>
            </w:r>
          </w:p>
        </w:tc>
        <w:tc>
          <w:tcPr>
            <w:tcW w:w="90" w:type="dxa"/>
          </w:tcPr>
          <w:p w14:paraId="13A822E0" w14:textId="77777777" w:rsidR="00393712" w:rsidRPr="00A61529" w:rsidRDefault="00393712" w:rsidP="00A61529">
            <w:pPr>
              <w:rPr>
                <w:rFonts w:ascii="Century Schoolbook" w:eastAsia="Century Schoolbook" w:hAnsi="Century Schoolbook" w:cs="Times New Roman"/>
                <w:kern w:val="20"/>
              </w:rPr>
            </w:pPr>
          </w:p>
        </w:tc>
        <w:tc>
          <w:tcPr>
            <w:tcW w:w="8662" w:type="dxa"/>
          </w:tcPr>
          <w:p w14:paraId="62F76AB8" w14:textId="77777777" w:rsidR="00941EF0" w:rsidRDefault="00393712" w:rsidP="00B246B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</w:pPr>
            <w:r w:rsidRPr="00393712"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>Coding Dojo, Full Stack Web Development Course</w:t>
            </w:r>
          </w:p>
          <w:p w14:paraId="34C819E4" w14:textId="24A667DB" w:rsidR="006B6016" w:rsidRDefault="00941EF0" w:rsidP="00B246B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</w:pPr>
            <w:r w:rsidRPr="00941EF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Completed 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an intensive web development program with more than 1000 hours spent learning and building 50+ </w:t>
            </w:r>
            <w:r w:rsidR="003A326A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single and multi-page web apps using Python, JavaScript, and C#.</w:t>
            </w:r>
          </w:p>
          <w:p w14:paraId="1E3FF7C1" w14:textId="19E5600F" w:rsidR="00650732" w:rsidRDefault="003A326A" w:rsidP="00B246B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</w:pPr>
            <w:r w:rsidRPr="003A326A"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>Projects</w:t>
            </w:r>
            <w:r w:rsidR="002859FF"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>:</w:t>
            </w:r>
          </w:p>
          <w:p w14:paraId="61C15D6D" w14:textId="0FF46505" w:rsidR="003A326A" w:rsidRDefault="003A326A" w:rsidP="009D3A70">
            <w:pPr>
              <w:spacing w:after="40"/>
              <w:ind w:left="288" w:right="1012"/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</w:pPr>
            <w:r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>SAGE LP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(Python, Django</w:t>
            </w:r>
            <w:r w:rsidR="006B6016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, Materialize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) – Demo for 3</w:t>
            </w:r>
            <w:r w:rsidRPr="003A326A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  <w:vertAlign w:val="superscript"/>
              </w:rPr>
              <w:t>rd</w:t>
            </w:r>
            <w:r w:rsidR="009D3A70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Grade gifted learning 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platform</w:t>
            </w:r>
          </w:p>
          <w:p w14:paraId="3735981F" w14:textId="465BD4FB" w:rsidR="00EB4FB9" w:rsidRDefault="003A326A" w:rsidP="009D3A70">
            <w:pPr>
              <w:spacing w:after="40"/>
              <w:ind w:left="288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  ▪ </w:t>
            </w:r>
            <w:r w:rsidR="00EB4FB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Individual project built over 4 days.</w:t>
            </w:r>
          </w:p>
          <w:p w14:paraId="4BF04B5D" w14:textId="546098A6" w:rsidR="00EB4FB9" w:rsidRDefault="00EB4FB9" w:rsidP="009D3A70">
            <w:pPr>
              <w:spacing w:after="40"/>
              <w:ind w:left="288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  ▪ </w:t>
            </w:r>
            <w:r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Incorporates teacher selectable content, stat tra</w:t>
            </w:r>
            <w:r w:rsidR="002859FF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cking, and dynamic insertion</w:t>
            </w:r>
          </w:p>
          <w:p w14:paraId="60611D0F" w14:textId="2E92A061" w:rsidR="00650732" w:rsidRDefault="002859FF" w:rsidP="00692A28">
            <w:pPr>
              <w:spacing w:after="40"/>
              <w:ind w:left="288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  ▪ </w:t>
            </w:r>
            <w:r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App was deployed using Amazon AWS (EC2)</w:t>
            </w:r>
          </w:p>
          <w:p w14:paraId="4A1F72AB" w14:textId="77777777" w:rsidR="00692A28" w:rsidRDefault="00692A28" w:rsidP="00692A28">
            <w:pPr>
              <w:spacing w:after="40"/>
              <w:ind w:left="288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</w:p>
          <w:p w14:paraId="70E30AF2" w14:textId="54D32674" w:rsidR="002859FF" w:rsidRPr="002859FF" w:rsidRDefault="002859FF" w:rsidP="009D3A70">
            <w:pPr>
              <w:spacing w:after="40"/>
              <w:ind w:left="288" w:right="1012"/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</w:pPr>
            <w:r w:rsidRPr="002859FF"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>DojoLyfe</w:t>
            </w:r>
            <w:r>
              <w:rPr>
                <w:rFonts w:ascii="Century Schoolbook" w:eastAsia="Century Schoolbook" w:hAnsi="Century Schoolbook" w:cs="Times New Roman"/>
                <w:b/>
                <w:kern w:val="20"/>
                <w:sz w:val="19"/>
                <w:szCs w:val="19"/>
              </w:rPr>
              <w:t xml:space="preserve"> </w:t>
            </w:r>
            <w:r w:rsidRPr="002859FF"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>(C#, Unity)</w:t>
            </w:r>
            <w:r>
              <w:rPr>
                <w:rFonts w:ascii="Century Schoolbook" w:eastAsia="Century Schoolbook" w:hAnsi="Century Schoolbook" w:cs="Times New Roman"/>
                <w:kern w:val="20"/>
                <w:sz w:val="19"/>
                <w:szCs w:val="19"/>
              </w:rPr>
              <w:t xml:space="preserve"> – Tamagotchi style game developed in Unity</w:t>
            </w:r>
          </w:p>
          <w:p w14:paraId="35CBA3BF" w14:textId="5039BF41" w:rsidR="006B6016" w:rsidRDefault="006B6016" w:rsidP="009D3A70">
            <w:pPr>
              <w:spacing w:after="40"/>
              <w:ind w:left="288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  ▪ </w:t>
            </w:r>
            <w:r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Group project built over 4 days.</w:t>
            </w:r>
          </w:p>
          <w:p w14:paraId="1BD8D87D" w14:textId="77777777" w:rsidR="00393712" w:rsidRDefault="006B6016" w:rsidP="009D3A70">
            <w:pPr>
              <w:spacing w:after="40"/>
              <w:ind w:left="288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  </w:t>
            </w: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▪ </w:t>
            </w:r>
            <w:r w:rsidR="00F44541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Responsible for character</w:t>
            </w:r>
            <w:r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movement</w:t>
            </w:r>
            <w:r w:rsidR="00F44541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/animation, di</w:t>
            </w:r>
            <w:r w:rsidR="00187673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alogue system,</w:t>
            </w:r>
            <w:r w:rsidR="00E449EF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and various </w:t>
            </w:r>
            <w:r w:rsidR="00187673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game </w:t>
            </w:r>
            <w:r w:rsidR="00F44541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mechanics.</w:t>
            </w:r>
          </w:p>
          <w:p w14:paraId="344EACB7" w14:textId="6359B934" w:rsidR="00692A28" w:rsidRPr="00F44541" w:rsidRDefault="00692A28" w:rsidP="00692A28">
            <w:pPr>
              <w:spacing w:after="40"/>
              <w:ind w:left="288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  ▪ </w:t>
            </w:r>
            <w:r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Game deployed to Azure.</w:t>
            </w:r>
          </w:p>
        </w:tc>
      </w:tr>
      <w:tr w:rsidR="00A61529" w:rsidRPr="00A61529" w14:paraId="0654EDA6" w14:textId="77777777" w:rsidTr="00692A28">
        <w:tc>
          <w:tcPr>
            <w:tcW w:w="2070" w:type="dxa"/>
          </w:tcPr>
          <w:p w14:paraId="6AFB58E1" w14:textId="516C6736" w:rsidR="00A61529" w:rsidRPr="00A61529" w:rsidRDefault="00F44541" w:rsidP="00A61529">
            <w:pPr>
              <w:jc w:val="center"/>
              <w:outlineLvl w:val="0"/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</w:pPr>
            <w:r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  <w:t xml:space="preserve">Previous </w:t>
            </w:r>
            <w:r w:rsidR="00A61529" w:rsidRPr="00A61529"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  <w:t>Experience</w:t>
            </w:r>
          </w:p>
        </w:tc>
        <w:tc>
          <w:tcPr>
            <w:tcW w:w="90" w:type="dxa"/>
          </w:tcPr>
          <w:p w14:paraId="478DAAC5" w14:textId="77777777" w:rsidR="00A61529" w:rsidRPr="00A61529" w:rsidRDefault="00A61529" w:rsidP="00A61529">
            <w:pPr>
              <w:rPr>
                <w:rFonts w:ascii="Century Schoolbook" w:eastAsia="Century Schoolbook" w:hAnsi="Century Schoolbook" w:cs="Times New Roman"/>
                <w:kern w:val="20"/>
              </w:rPr>
            </w:pPr>
          </w:p>
        </w:tc>
        <w:tc>
          <w:tcPr>
            <w:tcW w:w="8662" w:type="dxa"/>
          </w:tcPr>
          <w:p w14:paraId="5FD2D361" w14:textId="6CD775A7" w:rsidR="00A61529" w:rsidRPr="00393712" w:rsidRDefault="00F44541" w:rsidP="00A6152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>IT Support Specialist</w:t>
            </w:r>
            <w:r w:rsidR="00A61529" w:rsidRPr="00A61529"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 xml:space="preserve">, Teal Group Technologies </w:t>
            </w:r>
            <w:r w:rsidR="00393712"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 xml:space="preserve">                      </w:t>
            </w:r>
            <w:r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 xml:space="preserve">  </w:t>
            </w:r>
            <w:r w:rsidR="00EF6B2C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2014– 20</w:t>
            </w:r>
            <w:r w:rsidR="009F1FEB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16</w:t>
            </w:r>
          </w:p>
          <w:p w14:paraId="3212BD91" w14:textId="77777777" w:rsidR="005B4617" w:rsidRDefault="005B4617" w:rsidP="005B4617">
            <w:pPr>
              <w:spacing w:after="40"/>
              <w:ind w:left="144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▪ </w:t>
            </w:r>
            <w:r w:rsidR="00AB568A" w:rsidRPr="00271FC5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Provide</w:t>
            </w:r>
            <w:r w:rsidR="00F44541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d</w:t>
            </w:r>
            <w:r w:rsidR="00AB568A" w:rsidRPr="00271FC5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IT consulting, technology solution and support services to Teal Group clients.</w:t>
            </w:r>
          </w:p>
          <w:p w14:paraId="36042919" w14:textId="61A0C136" w:rsidR="00A61529" w:rsidRPr="00A61529" w:rsidRDefault="005B4617" w:rsidP="005B4617">
            <w:pPr>
              <w:spacing w:after="40"/>
              <w:ind w:left="144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▪ </w:t>
            </w:r>
            <w:r w:rsidR="00AB568A" w:rsidRPr="00271FC5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Configure</w:t>
            </w:r>
            <w:r w:rsidR="00650732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d</w:t>
            </w:r>
            <w:r w:rsidR="00AB568A" w:rsidRPr="00271FC5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and </w:t>
            </w:r>
            <w:r w:rsidR="00650732" w:rsidRPr="00271FC5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manag</w:t>
            </w:r>
            <w:r w:rsidR="00650732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e</w:t>
            </w:r>
            <w:r w:rsidR="00650732" w:rsidRPr="00271FC5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d</w:t>
            </w:r>
            <w:r w:rsidR="00AB568A" w:rsidRPr="00271FC5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AD, Excha</w:t>
            </w:r>
            <w:r w:rsidR="00650732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nge, backup</w:t>
            </w:r>
            <w:r w:rsidR="0011247E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, network</w:t>
            </w:r>
            <w:r w:rsidR="00AB568A" w:rsidRPr="00271FC5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, AV, IT documentation and all other aspects of IT infrastructure for </w:t>
            </w:r>
            <w:r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small business </w:t>
            </w:r>
            <w:r w:rsidR="00AB568A" w:rsidRPr="00271FC5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clients.</w:t>
            </w:r>
          </w:p>
          <w:p w14:paraId="58A97D65" w14:textId="77777777" w:rsidR="00A61529" w:rsidRPr="00A61529" w:rsidRDefault="00A61529" w:rsidP="00A6152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</w:pPr>
          </w:p>
          <w:p w14:paraId="3E4ADFF1" w14:textId="6CD8FCB4" w:rsidR="00A61529" w:rsidRPr="00A61529" w:rsidRDefault="00F44541" w:rsidP="00A61529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>Desktop Support Engineer</w:t>
            </w:r>
            <w:r w:rsidR="00A61529" w:rsidRPr="00A61529"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 xml:space="preserve">, </w:t>
            </w:r>
            <w:r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>Siemens/</w:t>
            </w:r>
            <w:r w:rsidR="00A61529" w:rsidRPr="00A61529"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>Unisys (@Microsoft)</w:t>
            </w:r>
            <w:r w:rsidR="00393712"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 xml:space="preserve">        </w:t>
            </w:r>
            <w:r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 xml:space="preserve"> </w:t>
            </w:r>
            <w:r w:rsidR="00EF6B2C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20</w:t>
            </w:r>
            <w:r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07</w:t>
            </w:r>
            <w:r w:rsidR="00EF6B2C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– 2014</w:t>
            </w:r>
          </w:p>
          <w:p w14:paraId="1640A946" w14:textId="43010534" w:rsidR="00A61529" w:rsidRDefault="005B4617" w:rsidP="005B4617">
            <w:pPr>
              <w:spacing w:after="40"/>
              <w:ind w:left="144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▪ </w:t>
            </w:r>
            <w:r w:rsidR="00A61529"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Provide</w:t>
            </w:r>
            <w:r w:rsidR="00AB568A" w:rsidRPr="00271FC5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d</w:t>
            </w:r>
            <w:r w:rsidR="00A61529"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comprehensive technical support to Microsoft </w:t>
            </w:r>
            <w:r w:rsidR="00EF6B2C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employees and vendo</w:t>
            </w:r>
            <w:r w:rsidR="00F44541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rs as deskside technician, Techlink Tech, Techlink Lead, and finally </w:t>
            </w:r>
            <w:r w:rsidR="00650732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as a member of the </w:t>
            </w:r>
            <w:r w:rsidR="00F44541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Executive Support </w:t>
            </w:r>
            <w:r w:rsidR="00650732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team</w:t>
            </w:r>
            <w:r w:rsidR="00F44541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.</w:t>
            </w:r>
          </w:p>
          <w:p w14:paraId="1C4450F9" w14:textId="77777777" w:rsidR="00392617" w:rsidRDefault="00392617" w:rsidP="005B4617">
            <w:pPr>
              <w:spacing w:after="40"/>
              <w:ind w:left="144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</w:p>
          <w:p w14:paraId="76EE84AC" w14:textId="5EA18F27" w:rsidR="00392617" w:rsidRPr="00A61529" w:rsidRDefault="00EF6B2C" w:rsidP="00392617">
            <w:pPr>
              <w:spacing w:after="40"/>
              <w:ind w:right="1012"/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>Transportation Management Coordinator</w:t>
            </w:r>
            <w:r w:rsidR="00392617" w:rsidRPr="00A61529"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 xml:space="preserve">, </w:t>
            </w:r>
            <w:r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>US Army Reserve</w:t>
            </w:r>
            <w:r w:rsidR="00392617" w:rsidRPr="00A61529"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 xml:space="preserve"> </w:t>
            </w:r>
            <w:r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 xml:space="preserve"> </w:t>
            </w:r>
            <w:r w:rsidR="00C02087"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 xml:space="preserve"> </w:t>
            </w:r>
            <w:r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1998 – 2006</w:t>
            </w:r>
          </w:p>
          <w:p w14:paraId="7D74D679" w14:textId="49DC3151" w:rsidR="00392617" w:rsidRPr="00A61529" w:rsidRDefault="00392617" w:rsidP="00EF6B2C">
            <w:pPr>
              <w:spacing w:after="40"/>
              <w:ind w:left="144" w:right="1012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▪ </w:t>
            </w:r>
            <w:r w:rsidR="00EF6B2C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Deployed in support of Operation Iraqi Freedom - 2005</w:t>
            </w:r>
          </w:p>
        </w:tc>
      </w:tr>
      <w:tr w:rsidR="00A61529" w:rsidRPr="00A61529" w14:paraId="315AB650" w14:textId="77777777" w:rsidTr="00692A28">
        <w:tc>
          <w:tcPr>
            <w:tcW w:w="2070" w:type="dxa"/>
          </w:tcPr>
          <w:p w14:paraId="032DBF5E" w14:textId="627CBCF4" w:rsidR="00A61529" w:rsidRPr="00A61529" w:rsidRDefault="00A61529" w:rsidP="00A61529">
            <w:pPr>
              <w:jc w:val="center"/>
              <w:outlineLvl w:val="0"/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</w:pPr>
            <w:r w:rsidRPr="00A61529">
              <w:rPr>
                <w:rFonts w:ascii="Century Schoolbook" w:eastAsia="Times New Roman" w:hAnsi="Century Schoolbook" w:cs="Times New Roman"/>
                <w:caps/>
                <w:color w:val="6F6F74"/>
                <w:kern w:val="20"/>
                <w:sz w:val="21"/>
              </w:rPr>
              <w:t>Education</w:t>
            </w:r>
          </w:p>
        </w:tc>
        <w:tc>
          <w:tcPr>
            <w:tcW w:w="90" w:type="dxa"/>
          </w:tcPr>
          <w:p w14:paraId="0D132642" w14:textId="77777777" w:rsidR="00A61529" w:rsidRPr="00A61529" w:rsidRDefault="00A61529" w:rsidP="00A61529">
            <w:pPr>
              <w:rPr>
                <w:rFonts w:ascii="Century Schoolbook" w:eastAsia="Century Schoolbook" w:hAnsi="Century Schoolbook" w:cs="Times New Roman"/>
                <w:kern w:val="20"/>
              </w:rPr>
            </w:pPr>
          </w:p>
        </w:tc>
        <w:tc>
          <w:tcPr>
            <w:tcW w:w="8662" w:type="dxa"/>
          </w:tcPr>
          <w:p w14:paraId="2E5A25F5" w14:textId="77777777" w:rsidR="00A61529" w:rsidRPr="00A61529" w:rsidRDefault="00A61529" w:rsidP="000E2E1E">
            <w:pPr>
              <w:keepNext/>
              <w:keepLines/>
              <w:tabs>
                <w:tab w:val="left" w:pos="172"/>
                <w:tab w:val="left" w:pos="322"/>
              </w:tabs>
              <w:spacing w:after="40"/>
              <w:contextualSpacing/>
              <w:outlineLvl w:val="1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</w:p>
          <w:p w14:paraId="2DCADAFC" w14:textId="62DE9456" w:rsidR="000E2E1E" w:rsidRDefault="000E2E1E" w:rsidP="00A61529">
            <w:pPr>
              <w:keepNext/>
              <w:keepLines/>
              <w:tabs>
                <w:tab w:val="left" w:pos="172"/>
                <w:tab w:val="left" w:pos="322"/>
              </w:tabs>
              <w:spacing w:after="40"/>
              <w:contextualSpacing/>
              <w:outlineLvl w:val="1"/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>Full Stack Web Developer Certification</w:t>
            </w:r>
          </w:p>
          <w:p w14:paraId="7320537E" w14:textId="478F4DFA" w:rsidR="000E2E1E" w:rsidRDefault="000E2E1E" w:rsidP="000E2E1E">
            <w:pPr>
              <w:keepNext/>
              <w:keepLines/>
              <w:tabs>
                <w:tab w:val="left" w:pos="172"/>
                <w:tab w:val="left" w:pos="322"/>
              </w:tabs>
              <w:spacing w:after="40"/>
              <w:contextualSpacing/>
              <w:outlineLvl w:val="1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Coding Dojo (Bellevue, WA) 2016</w:t>
            </w:r>
            <w:r w:rsidR="00D4105C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 xml:space="preserve"> – Python, MEAN, C# (ASP.NET Core)</w:t>
            </w:r>
          </w:p>
          <w:p w14:paraId="59B9A087" w14:textId="3DB8613C" w:rsidR="000E2E1E" w:rsidRDefault="000E2E1E" w:rsidP="00A61529">
            <w:pPr>
              <w:keepNext/>
              <w:keepLines/>
              <w:tabs>
                <w:tab w:val="left" w:pos="172"/>
                <w:tab w:val="left" w:pos="322"/>
              </w:tabs>
              <w:spacing w:after="40"/>
              <w:contextualSpacing/>
              <w:outlineLvl w:val="1"/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</w:pPr>
          </w:p>
          <w:p w14:paraId="536EFFE5" w14:textId="3133DDA5" w:rsidR="00A61529" w:rsidRPr="00A61529" w:rsidRDefault="00A61529" w:rsidP="00A61529">
            <w:pPr>
              <w:keepNext/>
              <w:keepLines/>
              <w:tabs>
                <w:tab w:val="left" w:pos="172"/>
                <w:tab w:val="left" w:pos="322"/>
              </w:tabs>
              <w:spacing w:after="40"/>
              <w:contextualSpacing/>
              <w:outlineLvl w:val="1"/>
              <w:rPr>
                <w:rFonts w:ascii="Century Schoolbook" w:eastAsia="Times New Roman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b/>
                <w:kern w:val="20"/>
                <w:sz w:val="18"/>
                <w:szCs w:val="18"/>
              </w:rPr>
              <w:t>BA in Political Science</w:t>
            </w:r>
            <w:r w:rsidRPr="00A61529">
              <w:rPr>
                <w:rFonts w:ascii="Century Schoolbook" w:eastAsia="Times New Roman" w:hAnsi="Century Schoolbook" w:cs="Times New Roman"/>
                <w:kern w:val="20"/>
                <w:sz w:val="18"/>
                <w:szCs w:val="18"/>
              </w:rPr>
              <w:t xml:space="preserve"> </w:t>
            </w:r>
          </w:p>
          <w:p w14:paraId="645BD080" w14:textId="50933184" w:rsidR="00EF6B2C" w:rsidRPr="00A61529" w:rsidRDefault="00A61529" w:rsidP="00EF6B2C">
            <w:pPr>
              <w:keepNext/>
              <w:keepLines/>
              <w:tabs>
                <w:tab w:val="left" w:pos="172"/>
                <w:tab w:val="left" w:pos="322"/>
              </w:tabs>
              <w:spacing w:after="40"/>
              <w:contextualSpacing/>
              <w:outlineLvl w:val="1"/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</w:pPr>
            <w:r w:rsidRPr="00A61529">
              <w:rPr>
                <w:rFonts w:ascii="Century Schoolbook" w:eastAsia="Century Schoolbook" w:hAnsi="Century Schoolbook" w:cs="Times New Roman"/>
                <w:kern w:val="20"/>
                <w:sz w:val="18"/>
                <w:szCs w:val="18"/>
              </w:rPr>
              <w:t>University of Washington (Seattle, WA) 2001</w:t>
            </w:r>
          </w:p>
        </w:tc>
      </w:tr>
    </w:tbl>
    <w:p w14:paraId="0010DF8D" w14:textId="77777777" w:rsidR="00F9773B" w:rsidRDefault="00F9773B" w:rsidP="00271FC5"/>
    <w:sectPr w:rsidR="00F9773B" w:rsidSect="001E7166">
      <w:footerReference w:type="default" r:id="rId12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D485C" w14:textId="77777777" w:rsidR="00D91437" w:rsidRDefault="00B30170">
      <w:pPr>
        <w:spacing w:after="0" w:line="240" w:lineRule="auto"/>
      </w:pPr>
      <w:r>
        <w:separator/>
      </w:r>
    </w:p>
  </w:endnote>
  <w:endnote w:type="continuationSeparator" w:id="0">
    <w:p w14:paraId="046A1189" w14:textId="77777777" w:rsidR="00D91437" w:rsidRDefault="00B3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CA28D" w14:textId="30832D1C" w:rsidR="00C440FC" w:rsidRDefault="0011247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2A2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DB3CA" w14:textId="77777777" w:rsidR="00D91437" w:rsidRDefault="00B30170">
      <w:pPr>
        <w:spacing w:after="0" w:line="240" w:lineRule="auto"/>
      </w:pPr>
      <w:r>
        <w:separator/>
      </w:r>
    </w:p>
  </w:footnote>
  <w:footnote w:type="continuationSeparator" w:id="0">
    <w:p w14:paraId="6B9B299B" w14:textId="77777777" w:rsidR="00D91437" w:rsidRDefault="00B30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6211"/>
    <w:multiLevelType w:val="hybridMultilevel"/>
    <w:tmpl w:val="E56E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29"/>
    <w:rsid w:val="00025E09"/>
    <w:rsid w:val="00054CE1"/>
    <w:rsid w:val="00081F3E"/>
    <w:rsid w:val="000E2E1E"/>
    <w:rsid w:val="0011247E"/>
    <w:rsid w:val="00187673"/>
    <w:rsid w:val="001F21F8"/>
    <w:rsid w:val="0024653F"/>
    <w:rsid w:val="00271FC5"/>
    <w:rsid w:val="002859FF"/>
    <w:rsid w:val="00297FDD"/>
    <w:rsid w:val="002D4606"/>
    <w:rsid w:val="00350794"/>
    <w:rsid w:val="00392617"/>
    <w:rsid w:val="00393712"/>
    <w:rsid w:val="003A326A"/>
    <w:rsid w:val="00513DEF"/>
    <w:rsid w:val="005150AD"/>
    <w:rsid w:val="005B4617"/>
    <w:rsid w:val="005C4E5F"/>
    <w:rsid w:val="00624A7F"/>
    <w:rsid w:val="00650732"/>
    <w:rsid w:val="00692A28"/>
    <w:rsid w:val="006B6016"/>
    <w:rsid w:val="006F00F4"/>
    <w:rsid w:val="00835DD3"/>
    <w:rsid w:val="008D7EF9"/>
    <w:rsid w:val="008F3C54"/>
    <w:rsid w:val="00941EF0"/>
    <w:rsid w:val="009D3A70"/>
    <w:rsid w:val="009F1FEB"/>
    <w:rsid w:val="00A61529"/>
    <w:rsid w:val="00AB568A"/>
    <w:rsid w:val="00AC5D48"/>
    <w:rsid w:val="00AD76D5"/>
    <w:rsid w:val="00AF58AA"/>
    <w:rsid w:val="00B20434"/>
    <w:rsid w:val="00B246B9"/>
    <w:rsid w:val="00B30170"/>
    <w:rsid w:val="00C02087"/>
    <w:rsid w:val="00C77150"/>
    <w:rsid w:val="00D4105C"/>
    <w:rsid w:val="00D56640"/>
    <w:rsid w:val="00D91437"/>
    <w:rsid w:val="00DA47FC"/>
    <w:rsid w:val="00E36F21"/>
    <w:rsid w:val="00E449EF"/>
    <w:rsid w:val="00E84728"/>
    <w:rsid w:val="00EB4FB9"/>
    <w:rsid w:val="00EF6B2C"/>
    <w:rsid w:val="00F44541"/>
    <w:rsid w:val="00F9773B"/>
    <w:rsid w:val="00FB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0F8C"/>
  <w15:chartTrackingRefBased/>
  <w15:docId w15:val="{972E06A1-39C0-47ED-B48C-56DB7B13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29"/>
  </w:style>
  <w:style w:type="table" w:customStyle="1" w:styleId="ResumeTable">
    <w:name w:val="Resume Table"/>
    <w:basedOn w:val="TableNormal"/>
    <w:uiPriority w:val="99"/>
    <w:rsid w:val="00A61529"/>
    <w:pPr>
      <w:spacing w:after="80" w:line="240" w:lineRule="auto"/>
    </w:pPr>
    <w:rPr>
      <w:color w:val="595959"/>
      <w:sz w:val="20"/>
      <w:szCs w:val="20"/>
      <w:lang w:eastAsia="ja-JP"/>
    </w:rPr>
    <w:tblPr>
      <w:tblBorders>
        <w:insideH w:val="single" w:sz="4" w:space="0" w:color="6F6F74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D7E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illhom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lltepes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illtep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ll.homan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8D30F-0F94-4CFD-90B3-8F6C6584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Homan</dc:creator>
  <cp:keywords/>
  <dc:description/>
  <cp:lastModifiedBy>William Homan</cp:lastModifiedBy>
  <cp:revision>5</cp:revision>
  <cp:lastPrinted>2017-02-02T19:29:00Z</cp:lastPrinted>
  <dcterms:created xsi:type="dcterms:W3CDTF">2017-02-03T17:52:00Z</dcterms:created>
  <dcterms:modified xsi:type="dcterms:W3CDTF">2017-04-10T22:28:00Z</dcterms:modified>
</cp:coreProperties>
</file>